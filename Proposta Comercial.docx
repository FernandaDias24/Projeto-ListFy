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F83B5A" w:rsidRPr="00B50005" w14:paraId="53B22D8F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686020E7" w14:textId="5F988486" w:rsidR="00AD6E6B" w:rsidRPr="00B50005" w:rsidRDefault="00AD6E6B" w:rsidP="00EB267C">
            <w:pPr>
              <w:pStyle w:val="Letraspequenas"/>
              <w:rPr>
                <w:lang w:val="pt-PT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14:paraId="4ADB21F2" w14:textId="6A7153F9" w:rsidR="00AD6E6B" w:rsidRPr="00B50005" w:rsidRDefault="00AD6E6B" w:rsidP="00DD609B">
            <w:pPr>
              <w:pStyle w:val="Ttulo1"/>
              <w:jc w:val="left"/>
              <w:rPr>
                <w:lang w:val="pt-PT"/>
              </w:rPr>
            </w:pPr>
          </w:p>
        </w:tc>
      </w:tr>
      <w:tr w:rsidR="00F83B5A" w:rsidRPr="00EB267C" w14:paraId="51560F59" w14:textId="77777777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758AAF52" w14:textId="71560C04" w:rsidR="00F56369" w:rsidRPr="00B50005" w:rsidRDefault="00F56369" w:rsidP="00304BC4">
            <w:pPr>
              <w:pStyle w:val="slogan"/>
              <w:rPr>
                <w:lang w:val="pt-PT"/>
              </w:rPr>
            </w:pPr>
          </w:p>
        </w:tc>
        <w:tc>
          <w:tcPr>
            <w:tcW w:w="2340" w:type="dxa"/>
            <w:shd w:val="clear" w:color="auto" w:fill="auto"/>
          </w:tcPr>
          <w:p w14:paraId="6474DDF7" w14:textId="5900EC63" w:rsidR="00F56369" w:rsidRPr="00B50005" w:rsidRDefault="00B50005" w:rsidP="00304275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Data</w:t>
            </w:r>
            <w:r w:rsidR="00F56369" w:rsidRPr="00B50005">
              <w:rPr>
                <w:lang w:val="pt-PT"/>
              </w:rPr>
              <w:t xml:space="preserve">: </w:t>
            </w:r>
            <w:sdt>
              <w:sdtPr>
                <w:rPr>
                  <w:lang w:val="pt-PT"/>
                </w:rPr>
                <w:id w:val="716560726"/>
                <w:placeholder>
                  <w:docPart w:val="DA0E2BFFE691458E8826BB41A30E89EF"/>
                </w:placeholder>
                <w:date w:fullDate="2022-11-01T00:00:00Z">
                  <w:dateFormat w:val="M/d/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F83B5A">
                  <w:rPr>
                    <w:lang w:val="pt-PT"/>
                  </w:rPr>
                  <w:t>11/1/2022</w:t>
                </w:r>
              </w:sdtContent>
            </w:sdt>
          </w:p>
          <w:p w14:paraId="72742C43" w14:textId="7C4C8DB1" w:rsidR="00F56369" w:rsidRPr="00B50005" w:rsidRDefault="00B50005" w:rsidP="00304275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FATURA N.º</w:t>
            </w:r>
            <w:r w:rsidR="00F56369" w:rsidRPr="00B50005">
              <w:rPr>
                <w:lang w:val="pt-PT"/>
              </w:rPr>
              <w:t xml:space="preserve"> </w:t>
            </w:r>
            <w:sdt>
              <w:sdtPr>
                <w:rPr>
                  <w:lang w:val="pt-PT"/>
                </w:rPr>
                <w:id w:val="716560728"/>
                <w:placeholder>
                  <w:docPart w:val="F6B4BBC62D994C1E97D761CEC0C12499"/>
                </w:placeholder>
              </w:sdtPr>
              <w:sdtEndPr/>
              <w:sdtContent>
                <w:r w:rsidR="00F83B5A">
                  <w:rPr>
                    <w:lang w:val="pt-PT"/>
                  </w:rPr>
                  <w:t>Renner_10.112022</w:t>
                </w:r>
              </w:sdtContent>
            </w:sdt>
          </w:p>
          <w:p w14:paraId="6DD2F6E1" w14:textId="6F2DBA91" w:rsidR="00663E19" w:rsidRPr="00B50005" w:rsidRDefault="00B50005" w:rsidP="00304BC4">
            <w:pPr>
              <w:pStyle w:val="DataeNmero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Data de Validade</w:t>
            </w:r>
            <w:r w:rsidR="00663E19" w:rsidRPr="00B50005">
              <w:rPr>
                <w:lang w:val="pt-PT"/>
              </w:rPr>
              <w:t xml:space="preserve">: </w:t>
            </w:r>
            <w:sdt>
              <w:sdtPr>
                <w:rPr>
                  <w:lang w:val="pt-PT"/>
                </w:rPr>
                <w:id w:val="716560731"/>
                <w:placeholder>
                  <w:docPart w:val="E346609B6FBA4A0088E5FDBEC1577384"/>
                </w:placeholder>
                <w:date w:fullDate="2022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83B5A">
                  <w:t>12/1/2022</w:t>
                </w:r>
              </w:sdtContent>
            </w:sdt>
          </w:p>
        </w:tc>
      </w:tr>
      <w:tr w:rsidR="00F83B5A" w:rsidRPr="00EB267C" w14:paraId="0A0BD4D6" w14:textId="77777777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6D979BAD" w14:textId="77777777" w:rsidR="00FF6275" w:rsidRPr="00B50005" w:rsidRDefault="00B50005" w:rsidP="00FF6275">
            <w:pPr>
              <w:pStyle w:val="cabealhos"/>
              <w:rPr>
                <w:lang w:val="pt-PT"/>
              </w:rPr>
            </w:pPr>
            <w:r w:rsidRPr="00B50005">
              <w:rPr>
                <w:bCs w:val="0"/>
                <w:szCs w:val="24"/>
                <w:lang w:val="pt-PT"/>
              </w:rPr>
              <w:t>PARA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pt-PT"/>
              </w:rPr>
              <w:id w:val="716560479"/>
              <w:placeholder>
                <w:docPart w:val="B5CA55F49D844F36B2B39A5699FE460F"/>
              </w:placeholder>
            </w:sdtPr>
            <w:sdtEndPr/>
            <w:sdtContent>
              <w:p w14:paraId="6C3C2D96" w14:textId="5B5BAF61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Leonardo Costa</w:t>
                </w:r>
              </w:p>
            </w:sdtContent>
          </w:sdt>
          <w:sdt>
            <w:sdtPr>
              <w:rPr>
                <w:lang w:val="pt-PT"/>
              </w:rPr>
              <w:id w:val="716560481"/>
              <w:placeholder>
                <w:docPart w:val="F1C46127C87846D9B7FBF634E7253CA8"/>
              </w:placeholder>
            </w:sdtPr>
            <w:sdtEndPr/>
            <w:sdtContent>
              <w:p w14:paraId="5BADC981" w14:textId="6FAB54BB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Lojas Renner S.A.</w:t>
                </w:r>
              </w:p>
            </w:sdtContent>
          </w:sdt>
          <w:sdt>
            <w:sdtPr>
              <w:rPr>
                <w:lang w:val="pt-PT"/>
              </w:rPr>
              <w:id w:val="716560484"/>
              <w:placeholder>
                <w:docPart w:val="0F150DD0577C467CA8E73A577E8B87BC"/>
              </w:placeholder>
            </w:sdtPr>
            <w:sdtEndPr/>
            <w:sdtContent>
              <w:p w14:paraId="35183700" w14:textId="11E6970B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 xml:space="preserve">Rua dos Sonhos, S/N </w:t>
                </w:r>
              </w:p>
            </w:sdtContent>
          </w:sdt>
          <w:sdt>
            <w:sdtPr>
              <w:rPr>
                <w:lang w:val="pt-PT"/>
              </w:rPr>
              <w:id w:val="716560486"/>
              <w:placeholder>
                <w:docPart w:val="65C837642A5A4EC98C31DF197421163F"/>
              </w:placeholder>
            </w:sdtPr>
            <w:sdtEndPr/>
            <w:sdtContent>
              <w:p w14:paraId="7D02CC5E" w14:textId="640F3FD7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23010-100</w:t>
                </w:r>
              </w:p>
            </w:sdtContent>
          </w:sdt>
          <w:sdt>
            <w:sdtPr>
              <w:rPr>
                <w:lang w:val="pt-PT"/>
              </w:rPr>
              <w:id w:val="716560491"/>
              <w:placeholder>
                <w:docPart w:val="0DD48F21E2C14DD4966A8EFFB5306EFC"/>
              </w:placeholder>
            </w:sdtPr>
            <w:sdtEndPr/>
            <w:sdtContent>
              <w:p w14:paraId="6F673C63" w14:textId="07F18E50" w:rsidR="00304BC4" w:rsidRPr="00B50005" w:rsidRDefault="00F83B5A" w:rsidP="00304BC4">
                <w:pPr>
                  <w:pStyle w:val="textoalinhadodireita"/>
                  <w:rPr>
                    <w:lang w:val="pt-PT"/>
                  </w:rPr>
                </w:pPr>
                <w:r>
                  <w:rPr>
                    <w:lang w:val="pt-PT"/>
                  </w:rPr>
                  <w:t>(21)3333-3333</w:t>
                </w:r>
              </w:p>
            </w:sdtContent>
          </w:sdt>
          <w:p w14:paraId="6684A71C" w14:textId="4A02E35A" w:rsidR="00FF6275" w:rsidRPr="00B50005" w:rsidRDefault="00B50005" w:rsidP="00304BC4">
            <w:pPr>
              <w:pStyle w:val="textoalinhadodireita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ID do Cliente</w:t>
            </w:r>
            <w:r w:rsidR="00304BC4" w:rsidRPr="00B50005">
              <w:rPr>
                <w:lang w:val="pt-PT"/>
              </w:rPr>
              <w:t xml:space="preserve"> </w:t>
            </w:r>
            <w:sdt>
              <w:sdtPr>
                <w:rPr>
                  <w:lang w:val="pt-PT"/>
                </w:rPr>
                <w:id w:val="716560494"/>
                <w:placeholder>
                  <w:docPart w:val="89E25234A5574AC2AFE17BC6603FE1B4"/>
                </w:placeholder>
              </w:sdtPr>
              <w:sdtEndPr/>
              <w:sdtContent>
                <w:r w:rsidR="00F83B5A">
                  <w:rPr>
                    <w:lang w:val="pt-PT"/>
                  </w:rPr>
                  <w:t>Renner_100</w:t>
                </w:r>
              </w:sdtContent>
            </w:sdt>
          </w:p>
        </w:tc>
      </w:tr>
    </w:tbl>
    <w:p w14:paraId="02F0CC4B" w14:textId="0D17DC09" w:rsidR="00954EF9" w:rsidRPr="00B50005" w:rsidRDefault="00914FDC" w:rsidP="004F202D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216" behindDoc="1" locked="0" layoutInCell="1" allowOverlap="1" wp14:anchorId="6975D9DB" wp14:editId="29C3E0CD">
            <wp:simplePos x="0" y="0"/>
            <wp:positionH relativeFrom="column">
              <wp:posOffset>-283210</wp:posOffset>
            </wp:positionH>
            <wp:positionV relativeFrom="paragraph">
              <wp:posOffset>-3226435</wp:posOffset>
            </wp:positionV>
            <wp:extent cx="812800" cy="608338"/>
            <wp:effectExtent l="0" t="0" r="6350" b="1270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08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40"/>
        <w:gridCol w:w="1260"/>
        <w:gridCol w:w="1620"/>
        <w:gridCol w:w="1440"/>
        <w:gridCol w:w="1440"/>
        <w:gridCol w:w="1440"/>
        <w:gridCol w:w="1440"/>
      </w:tblGrid>
      <w:tr w:rsidR="00B50005" w:rsidRPr="00B50005" w14:paraId="6E12D9F8" w14:textId="77777777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ADA15B6" w14:textId="77777777" w:rsidR="00B50005" w:rsidRPr="00B50005" w:rsidRDefault="00B50005" w:rsidP="009355BA">
            <w:pPr>
              <w:pStyle w:val="Cabealhosdascolu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Vendedor</w:t>
            </w:r>
          </w:p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B7FD75D" w14:textId="77777777" w:rsidR="00B50005" w:rsidRPr="00B50005" w:rsidRDefault="00B50005" w:rsidP="009355BA">
            <w:pPr>
              <w:pStyle w:val="Cabealhosdascolu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Trabalho</w:t>
            </w: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0275D917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Método de Envio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E15F3B6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Termos de Envio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B337B57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Data de Entrega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10F8A80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Termos de Pagamento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C413ECB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Data de Vencimento</w:t>
            </w:r>
          </w:p>
        </w:tc>
      </w:tr>
      <w:tr w:rsidR="00B50005" w:rsidRPr="00B50005" w14:paraId="009A2406" w14:textId="77777777" w:rsidTr="00304BC4">
        <w:trPr>
          <w:cantSplit/>
          <w:trHeight w:val="216"/>
          <w:jc w:val="center"/>
        </w:trPr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440F268" w14:textId="39892122" w:rsidR="00B50005" w:rsidRPr="00B50005" w:rsidRDefault="00F83B5A" w:rsidP="002455B1">
            <w:pPr>
              <w:rPr>
                <w:lang w:val="pt-PT"/>
              </w:rPr>
            </w:pPr>
            <w:r>
              <w:rPr>
                <w:lang w:val="pt-PT"/>
              </w:rPr>
              <w:t>Fernanda Dias</w:t>
            </w:r>
          </w:p>
        </w:tc>
        <w:tc>
          <w:tcPr>
            <w:tcW w:w="126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AA06E9A" w14:textId="77777777" w:rsidR="00B50005" w:rsidRPr="00B50005" w:rsidRDefault="00B50005" w:rsidP="002455B1">
            <w:pPr>
              <w:rPr>
                <w:lang w:val="pt-PT"/>
              </w:rPr>
            </w:pPr>
          </w:p>
        </w:tc>
        <w:tc>
          <w:tcPr>
            <w:tcW w:w="16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7BFD638" w14:textId="77777777" w:rsidR="00B50005" w:rsidRPr="00B50005" w:rsidRDefault="00B50005" w:rsidP="002455B1">
            <w:pPr>
              <w:rPr>
                <w:lang w:val="pt-PT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58A1F19" w14:textId="77777777" w:rsidR="00B50005" w:rsidRPr="00B50005" w:rsidRDefault="00B50005" w:rsidP="002455B1">
            <w:pPr>
              <w:rPr>
                <w:lang w:val="pt-PT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D7EC7B" w14:textId="6DA6D164" w:rsidR="00B50005" w:rsidRPr="00B50005" w:rsidRDefault="00F83B5A" w:rsidP="002455B1">
            <w:pPr>
              <w:rPr>
                <w:lang w:val="pt-PT"/>
              </w:rPr>
            </w:pPr>
            <w:r>
              <w:rPr>
                <w:lang w:val="pt-PT"/>
              </w:rPr>
              <w:t>01/11/2022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C9801D4" w14:textId="77777777" w:rsidR="00B50005" w:rsidRPr="00B50005" w:rsidRDefault="00B50005" w:rsidP="00E66DC0">
            <w:pPr>
              <w:rPr>
                <w:lang w:val="pt-PT"/>
              </w:rPr>
            </w:pPr>
            <w:r w:rsidRPr="00B50005">
              <w:rPr>
                <w:lang w:val="pt-PT"/>
              </w:rPr>
              <w:t>Contra entrega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8ADF03" w14:textId="15EF6110" w:rsidR="00B50005" w:rsidRPr="00B50005" w:rsidRDefault="00F83B5A" w:rsidP="002455B1">
            <w:pPr>
              <w:rPr>
                <w:lang w:val="pt-PT"/>
              </w:rPr>
            </w:pPr>
            <w:r>
              <w:rPr>
                <w:lang w:val="pt-PT"/>
              </w:rPr>
              <w:t>01/12/2022</w:t>
            </w:r>
          </w:p>
        </w:tc>
      </w:tr>
    </w:tbl>
    <w:p w14:paraId="3464BAEB" w14:textId="77777777" w:rsidR="009C1689" w:rsidRPr="00B50005" w:rsidRDefault="009C1689" w:rsidP="00F56369">
      <w:pPr>
        <w:rPr>
          <w:lang w:val="pt-PT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26"/>
        <w:gridCol w:w="794"/>
        <w:gridCol w:w="3075"/>
        <w:gridCol w:w="1913"/>
        <w:gridCol w:w="1645"/>
        <w:gridCol w:w="1627"/>
      </w:tblGrid>
      <w:tr w:rsidR="00B50005" w:rsidRPr="00B50005" w14:paraId="049719D2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763A0D1" w14:textId="5345B952" w:rsidR="00B50005" w:rsidRPr="00B50005" w:rsidRDefault="00AD1745" w:rsidP="009355BA">
            <w:pPr>
              <w:pStyle w:val="Cabealhosdascolunas"/>
              <w:rPr>
                <w:lang w:val="pt-PT"/>
              </w:rPr>
            </w:pPr>
            <w:r>
              <w:rPr>
                <w:lang w:val="pt-PT"/>
              </w:rPr>
              <w:t>Qtd</w:t>
            </w:r>
          </w:p>
        </w:tc>
        <w:tc>
          <w:tcPr>
            <w:tcW w:w="79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41D2FED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Item N.º</w:t>
            </w:r>
          </w:p>
        </w:tc>
        <w:tc>
          <w:tcPr>
            <w:tcW w:w="307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EC48FEB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Descrição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5D2136B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Preço Unitário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73FE309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Desconto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8F5B113" w14:textId="77777777" w:rsidR="00B50005" w:rsidRPr="00B50005" w:rsidRDefault="00B50005" w:rsidP="00E66DC0">
            <w:pPr>
              <w:pStyle w:val="Cabealhosdascolunas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Total da Linha</w:t>
            </w:r>
          </w:p>
        </w:tc>
      </w:tr>
      <w:tr w:rsidR="00B50005" w:rsidRPr="00B50005" w14:paraId="265A679A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C640C4" w14:textId="64CC54B8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20 (H.H.)</w:t>
            </w:r>
          </w:p>
        </w:tc>
        <w:tc>
          <w:tcPr>
            <w:tcW w:w="79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7AF70E0" w14:textId="1B6B63EE" w:rsidR="00B50005" w:rsidRPr="00B50005" w:rsidRDefault="00F83B5A" w:rsidP="00AA16F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307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08A1AC5" w14:textId="49F202F4" w:rsidR="00B50005" w:rsidRPr="00B50005" w:rsidRDefault="00AD1745" w:rsidP="00AA16FA">
            <w:pPr>
              <w:rPr>
                <w:lang w:val="pt-PT"/>
              </w:rPr>
            </w:pPr>
            <w:r w:rsidRPr="00AD1745">
              <w:rPr>
                <w:lang w:val="pt-PT"/>
              </w:rPr>
              <w:t>Product Owner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D319F6E" w14:textId="40F0C1BC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40,00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BE0AB8" w14:textId="000AD605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CADE5EC" w14:textId="3C528800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800,00</w:t>
            </w:r>
          </w:p>
        </w:tc>
      </w:tr>
      <w:tr w:rsidR="00B50005" w:rsidRPr="00B50005" w14:paraId="6DA0A6BD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54542C1" w14:textId="25CB7EAB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88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D1ECEB6" w14:textId="45D93971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1ED0BD6" w14:textId="752A0C61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Desenvolvedor Back-End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EBE3FD" w14:textId="126ADC58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45,00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96332E" w14:textId="549C41B4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36567D" w14:textId="64D472DA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3.960,00</w:t>
            </w:r>
          </w:p>
        </w:tc>
      </w:tr>
      <w:tr w:rsidR="00B50005" w:rsidRPr="00B50005" w14:paraId="2EF30555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299CBE" w14:textId="149AE3D5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26EF712" w14:textId="397D6FA7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094369" w14:textId="2AC63AAD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Desenvolvedor Front-End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6BCCC3" w14:textId="2CFE13DA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46,00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E9B48D4" w14:textId="099173AE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45CDC0" w14:textId="383C4DB5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1.840,00</w:t>
            </w:r>
          </w:p>
        </w:tc>
      </w:tr>
      <w:tr w:rsidR="00B50005" w:rsidRPr="00B50005" w14:paraId="583B318E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206BC4" w14:textId="00070D58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2D30888" w14:textId="1C313E13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FB2A70" w14:textId="313C73F8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Desenvolvedor Banco de Dados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97ED25" w14:textId="22E6A9C5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48,00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7171D8" w14:textId="2C0F9328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29374C" w14:textId="6FF59450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2.400,00</w:t>
            </w:r>
          </w:p>
        </w:tc>
      </w:tr>
      <w:tr w:rsidR="00B50005" w:rsidRPr="00B50005" w14:paraId="0EB5FE49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E8F158" w14:textId="383434C5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7FB83B" w14:textId="282721AA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CB5B45" w14:textId="1A86832E" w:rsidR="00B50005" w:rsidRPr="00B50005" w:rsidRDefault="00AD1745" w:rsidP="00AA16FA">
            <w:pPr>
              <w:rPr>
                <w:lang w:val="pt-PT"/>
              </w:rPr>
            </w:pPr>
            <w:r>
              <w:rPr>
                <w:lang w:val="pt-PT"/>
              </w:rPr>
              <w:t>Analista de Quality Assurance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792382" w14:textId="1D8A1033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50,00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5409F9" w14:textId="6C8D412B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0F3D78" w14:textId="791D8B83" w:rsidR="00B50005" w:rsidRPr="00B50005" w:rsidRDefault="00AD174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1.000,00</w:t>
            </w:r>
          </w:p>
        </w:tc>
      </w:tr>
      <w:tr w:rsidR="00B50005" w:rsidRPr="00B50005" w14:paraId="2763CB09" w14:textId="77777777" w:rsidTr="00081521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vAlign w:val="center"/>
          </w:tcPr>
          <w:p w14:paraId="76E8FA40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vAlign w:val="center"/>
          </w:tcPr>
          <w:p w14:paraId="62D5713E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vAlign w:val="center"/>
          </w:tcPr>
          <w:p w14:paraId="31664B70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tcMar>
              <w:left w:w="216" w:type="dxa"/>
              <w:right w:w="216" w:type="dxa"/>
            </w:tcMar>
            <w:vAlign w:val="center"/>
          </w:tcPr>
          <w:p w14:paraId="3C68E174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tcMar>
              <w:left w:w="216" w:type="dxa"/>
              <w:right w:w="216" w:type="dxa"/>
            </w:tcMar>
            <w:vAlign w:val="center"/>
          </w:tcPr>
          <w:p w14:paraId="1E9DE9D9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0070C0"/>
            <w:tcMar>
              <w:left w:w="216" w:type="dxa"/>
              <w:right w:w="216" w:type="dxa"/>
            </w:tcMar>
            <w:vAlign w:val="center"/>
          </w:tcPr>
          <w:p w14:paraId="2B20E0FB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</w:tr>
      <w:tr w:rsidR="00B50005" w:rsidRPr="00B50005" w14:paraId="73AF9733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A70E78B" w14:textId="1F8FD4ED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Por mês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6FA015" w14:textId="6BE83C9F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5CFE47" w14:textId="789FB487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Sustentação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93A98F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DC9C88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46DCF1F" w14:textId="21566E73" w:rsidR="00B50005" w:rsidRPr="00B50005" w:rsidRDefault="00081521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1.000,00</w:t>
            </w:r>
          </w:p>
        </w:tc>
      </w:tr>
      <w:tr w:rsidR="00B50005" w:rsidRPr="00B50005" w14:paraId="4BBA930D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486F8C" w14:textId="3B7E2829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Por mês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FEC169E" w14:textId="476A8643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F2C6D30" w14:textId="6E7A2342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Conta Armasenagem de 1.000 GB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659059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5F6BDE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B9ECB4" w14:textId="4DD0680A" w:rsidR="00B50005" w:rsidRPr="00B50005" w:rsidRDefault="00081521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301,38</w:t>
            </w:r>
          </w:p>
        </w:tc>
      </w:tr>
      <w:tr w:rsidR="00B50005" w:rsidRPr="00B50005" w14:paraId="57B7B092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FA83582" w14:textId="71D78130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Por mês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19A9A0" w14:textId="5CADA4C2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8D1A19" w14:textId="4F18F95A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Serviço Aplicativo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2EE2AF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BB4DD9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A6592C" w14:textId="1D7EE592" w:rsidR="00B50005" w:rsidRPr="00B50005" w:rsidRDefault="00081521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66,80</w:t>
            </w:r>
          </w:p>
        </w:tc>
      </w:tr>
      <w:tr w:rsidR="00B50005" w:rsidRPr="00B50005" w14:paraId="61AEFB8D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FDA4BC" w14:textId="7383F589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Por mês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9A59603" w14:textId="0C96A050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78E981" w14:textId="00A23DCA" w:rsidR="00B50005" w:rsidRPr="00B50005" w:rsidRDefault="00081521" w:rsidP="00AA16FA">
            <w:pPr>
              <w:rPr>
                <w:lang w:val="pt-PT"/>
              </w:rPr>
            </w:pPr>
            <w:r>
              <w:rPr>
                <w:lang w:val="pt-PT"/>
              </w:rPr>
              <w:t>BD SQL 3 anos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A2A95F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0485B22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DCF4FA" w14:textId="6EB4685A" w:rsidR="00B50005" w:rsidRPr="00B50005" w:rsidRDefault="00081521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345,04</w:t>
            </w:r>
          </w:p>
        </w:tc>
      </w:tr>
      <w:tr w:rsidR="00B50005" w:rsidRPr="00B50005" w14:paraId="39EC8B32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F53D2C" w14:textId="5B7DAAA3" w:rsidR="00B50005" w:rsidRPr="00B50005" w:rsidRDefault="006D1FD7" w:rsidP="00AA16FA">
            <w:pPr>
              <w:rPr>
                <w:lang w:val="pt-PT"/>
              </w:rPr>
            </w:pPr>
            <w:r>
              <w:rPr>
                <w:lang w:val="pt-PT"/>
              </w:rPr>
              <w:t>Por mês</w:t>
            </w: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387882" w14:textId="75BFC82E" w:rsidR="00B50005" w:rsidRPr="00B50005" w:rsidRDefault="006D1FD7" w:rsidP="00AA16FA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073DD8F" w14:textId="5950EE5E" w:rsidR="00B50005" w:rsidRPr="00B50005" w:rsidRDefault="00E35455" w:rsidP="00AA16FA">
            <w:pPr>
              <w:rPr>
                <w:lang w:val="pt-PT"/>
              </w:rPr>
            </w:pPr>
            <w:r>
              <w:rPr>
                <w:lang w:val="pt-PT"/>
              </w:rPr>
              <w:t>Estúdio do 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807719E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09E9CDC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F44AF5" w14:textId="5FDC25D4" w:rsidR="00B50005" w:rsidRPr="00B50005" w:rsidRDefault="00E35455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713,22</w:t>
            </w:r>
          </w:p>
        </w:tc>
      </w:tr>
      <w:tr w:rsidR="00B50005" w:rsidRPr="00B50005" w14:paraId="7013A0C3" w14:textId="77777777" w:rsidTr="00AD1745">
        <w:trPr>
          <w:cantSplit/>
          <w:trHeight w:val="216"/>
          <w:jc w:val="center"/>
        </w:trPr>
        <w:tc>
          <w:tcPr>
            <w:tcW w:w="102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2A4DB93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9886B25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307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18354FE" w14:textId="77777777" w:rsidR="00B50005" w:rsidRPr="00B50005" w:rsidRDefault="00B50005" w:rsidP="00AA16FA">
            <w:pPr>
              <w:rPr>
                <w:lang w:val="pt-PT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6052FC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85C8F05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E7AE39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</w:tr>
      <w:tr w:rsidR="00B50005" w:rsidRPr="00B50005" w14:paraId="4F700C83" w14:textId="77777777" w:rsidTr="00B50005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0B53CC" w14:textId="77777777" w:rsidR="00B50005" w:rsidRPr="00B50005" w:rsidRDefault="00B50005" w:rsidP="00E66DC0">
            <w:pPr>
              <w:pStyle w:val="textoalinhadodireita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Total do Desconto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99A95CC" w14:textId="77777777" w:rsidR="00B50005" w:rsidRPr="00B50005" w:rsidRDefault="00B50005" w:rsidP="009C1689">
            <w:pPr>
              <w:pStyle w:val="Quantidade"/>
              <w:rPr>
                <w:lang w:val="pt-PT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A718109" w14:textId="74A9D373" w:rsidR="00B50005" w:rsidRPr="00B50005" w:rsidRDefault="00081521" w:rsidP="009C1689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50005" w:rsidRPr="00B50005" w14:paraId="68B86269" w14:textId="77777777" w:rsidTr="00B50005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9CDA0E" w14:textId="77777777" w:rsidR="00B50005" w:rsidRPr="00B50005" w:rsidRDefault="00B50005" w:rsidP="00E66DC0">
            <w:pPr>
              <w:pStyle w:val="textoalinhadodireita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Subtotal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66041B" w14:textId="50AEE9E8" w:rsidR="00B50005" w:rsidRPr="00B50005" w:rsidRDefault="00081521" w:rsidP="009355BA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E35455">
              <w:rPr>
                <w:lang w:val="pt-PT"/>
              </w:rPr>
              <w:t>2.426,44</w:t>
            </w:r>
          </w:p>
        </w:tc>
      </w:tr>
      <w:tr w:rsidR="00B50005" w:rsidRPr="00B50005" w14:paraId="15835392" w14:textId="77777777" w:rsidTr="00B50005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A457D9" w14:textId="77777777" w:rsidR="00B50005" w:rsidRPr="00B50005" w:rsidRDefault="00B50005" w:rsidP="00E66DC0">
            <w:pPr>
              <w:pStyle w:val="textoalinhadodireita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>Imposto sobre Vendas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CAE36B" w14:textId="550B64D0" w:rsidR="00B50005" w:rsidRPr="00B50005" w:rsidRDefault="00081521" w:rsidP="009355BA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5%</w:t>
            </w:r>
          </w:p>
        </w:tc>
      </w:tr>
      <w:tr w:rsidR="00B50005" w:rsidRPr="00B50005" w14:paraId="4A647B87" w14:textId="77777777" w:rsidTr="00B50005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29B764" w14:textId="77777777" w:rsidR="00B50005" w:rsidRPr="00B50005" w:rsidRDefault="00B50005" w:rsidP="00387B44">
            <w:pPr>
              <w:pStyle w:val="textoalinhadodireita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Total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6D6FBD" w14:textId="30CAA417" w:rsidR="00B50005" w:rsidRPr="00B50005" w:rsidRDefault="00081521" w:rsidP="009355BA">
            <w:pPr>
              <w:pStyle w:val="Quantidade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E35455">
              <w:rPr>
                <w:lang w:val="pt-PT"/>
              </w:rPr>
              <w:t>3.047,76</w:t>
            </w:r>
          </w:p>
        </w:tc>
      </w:tr>
    </w:tbl>
    <w:p w14:paraId="0BE3CA08" w14:textId="77777777" w:rsidR="00F1113C" w:rsidRPr="00B50005" w:rsidRDefault="00F1113C" w:rsidP="00F1113C">
      <w:pPr>
        <w:rPr>
          <w:lang w:val="pt-PT"/>
        </w:rPr>
      </w:pPr>
    </w:p>
    <w:p w14:paraId="3CCA3C2B" w14:textId="77777777" w:rsidR="00F1113C" w:rsidRPr="00B50005" w:rsidRDefault="00F1113C" w:rsidP="00F1113C">
      <w:pPr>
        <w:rPr>
          <w:lang w:val="pt-PT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EB267C" w14:paraId="596FB38F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35731E5B" w14:textId="5F21270D" w:rsidR="00F1113C" w:rsidRPr="00B50005" w:rsidRDefault="00B50005" w:rsidP="009355BA">
            <w:pPr>
              <w:pStyle w:val="Letraspeque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Orçamento elaborado por</w:t>
            </w:r>
            <w:r w:rsidR="00F1113C" w:rsidRPr="00B50005">
              <w:rPr>
                <w:lang w:val="pt-PT"/>
              </w:rPr>
              <w:t xml:space="preserve">: </w:t>
            </w:r>
            <w:r w:rsidR="00081521">
              <w:rPr>
                <w:lang w:val="pt-PT"/>
              </w:rPr>
              <w:t xml:space="preserve"> Fernanda Dias</w:t>
            </w:r>
            <w:r w:rsidR="00F1113C" w:rsidRPr="00B50005">
              <w:rPr>
                <w:lang w:val="pt-PT"/>
              </w:rPr>
              <w:tab/>
            </w:r>
          </w:p>
          <w:p w14:paraId="1C604FA5" w14:textId="07CEEE90" w:rsidR="00B50005" w:rsidRPr="00B50005" w:rsidRDefault="00B50005" w:rsidP="00B50005">
            <w:pPr>
              <w:pStyle w:val="Letraspequenas"/>
              <w:spacing w:line="260" w:lineRule="auto"/>
              <w:rPr>
                <w:szCs w:val="24"/>
                <w:lang w:val="pt-PT"/>
              </w:rPr>
            </w:pPr>
            <w:r w:rsidRPr="00B50005">
              <w:rPr>
                <w:szCs w:val="24"/>
                <w:lang w:val="pt-PT"/>
              </w:rPr>
              <w:t xml:space="preserve">Este é um orçamento dos bens discriminados, sujeito às condições a seguir indicadas: </w:t>
            </w:r>
            <w:r w:rsidR="00DD609B">
              <w:rPr>
                <w:szCs w:val="24"/>
                <w:lang w:val="pt-PT"/>
              </w:rPr>
              <w:t>Este oçamente é dividido duas partes o desenvolvimento da solução e todas as taxas de sustentação dos serviços.</w:t>
            </w:r>
          </w:p>
          <w:p w14:paraId="35DC2477" w14:textId="77777777" w:rsidR="00F1113C" w:rsidRPr="00B50005" w:rsidRDefault="00B50005" w:rsidP="00B50005">
            <w:pPr>
              <w:pStyle w:val="Letraspequenas"/>
              <w:rPr>
                <w:lang w:val="pt-PT"/>
              </w:rPr>
            </w:pPr>
            <w:r w:rsidRPr="00B50005">
              <w:rPr>
                <w:szCs w:val="24"/>
                <w:lang w:val="pt-PT"/>
              </w:rPr>
              <w:t>Para aceitar este orçamento, assine aqui e devolva por correio</w:t>
            </w:r>
            <w:r w:rsidR="00F1113C" w:rsidRPr="00B50005">
              <w:rPr>
                <w:lang w:val="pt-PT"/>
              </w:rPr>
              <w:t xml:space="preserve">: </w:t>
            </w:r>
            <w:r w:rsidR="00F1113C" w:rsidRPr="00B50005">
              <w:rPr>
                <w:lang w:val="pt-PT"/>
              </w:rPr>
              <w:tab/>
            </w:r>
          </w:p>
        </w:tc>
      </w:tr>
    </w:tbl>
    <w:p w14:paraId="2D4855FC" w14:textId="77777777" w:rsidR="00B50005" w:rsidRPr="00B50005" w:rsidRDefault="00B50005" w:rsidP="00B50005">
      <w:pPr>
        <w:pStyle w:val="obrigado"/>
        <w:rPr>
          <w:lang w:val="pt-PT"/>
        </w:rPr>
      </w:pPr>
      <w:r w:rsidRPr="00B50005">
        <w:rPr>
          <w:lang w:val="pt-PT"/>
        </w:rPr>
        <w:t>Agradecemos o seu contacto!</w:t>
      </w:r>
    </w:p>
    <w:p w14:paraId="4B1760A4" w14:textId="4B4A2996" w:rsidR="00CA1C8D" w:rsidRPr="00B50005" w:rsidRDefault="00E35455" w:rsidP="000E4177">
      <w:pPr>
        <w:pStyle w:val="textocentradoinferior"/>
        <w:spacing w:line="360" w:lineRule="auto"/>
        <w:rPr>
          <w:lang w:val="pt-PT"/>
        </w:rPr>
      </w:pPr>
      <w:sdt>
        <w:sdtPr>
          <w:rPr>
            <w:lang w:val="pt-PT"/>
          </w:rPr>
          <w:id w:val="716560525"/>
          <w:placeholder>
            <w:docPart w:val="14C2C53F71C346D184F6398DD79049D7"/>
          </w:placeholder>
        </w:sdtPr>
        <w:sdtEndPr/>
        <w:sdtContent>
          <w:r w:rsidR="00914FDC">
            <w:rPr>
              <w:lang w:val="pt-PT"/>
            </w:rPr>
            <w:t>ListFy.LTDA</w:t>
          </w:r>
        </w:sdtContent>
      </w:sdt>
      <w:r w:rsidR="00304BC4" w:rsidRPr="00B50005">
        <w:rPr>
          <w:lang w:val="pt-PT"/>
        </w:rPr>
        <w:t xml:space="preserve">  </w:t>
      </w:r>
      <w:sdt>
        <w:sdtPr>
          <w:rPr>
            <w:lang w:val="pt-PT"/>
          </w:rPr>
          <w:id w:val="716560527"/>
          <w:placeholder>
            <w:docPart w:val="2342A98C4A8147C2871FA568461BF5FA"/>
          </w:placeholder>
        </w:sdtPr>
        <w:sdtEndPr/>
        <w:sdtContent>
          <w:r w:rsidR="00914FDC">
            <w:rPr>
              <w:lang w:val="pt-PT"/>
            </w:rPr>
            <w:t>Rua Mundo da Lua, 24</w:t>
          </w:r>
        </w:sdtContent>
      </w:sdt>
      <w:r w:rsidR="00304BC4" w:rsidRPr="00B50005">
        <w:rPr>
          <w:lang w:val="pt-PT"/>
        </w:rPr>
        <w:t xml:space="preserve">, </w:t>
      </w:r>
      <w:sdt>
        <w:sdtPr>
          <w:rPr>
            <w:lang w:val="pt-PT"/>
          </w:rPr>
          <w:id w:val="716560530"/>
          <w:placeholder>
            <w:docPart w:val="43BA98D7670848EB8709334A43E77947"/>
          </w:placeholder>
        </w:sdtPr>
        <w:sdtEndPr/>
        <w:sdtContent>
          <w:r w:rsidR="00914FDC">
            <w:rPr>
              <w:lang w:val="pt-PT"/>
            </w:rPr>
            <w:t>21010.100</w:t>
          </w:r>
        </w:sdtContent>
      </w:sdt>
      <w:r w:rsidR="00304BC4" w:rsidRPr="00B50005">
        <w:rPr>
          <w:lang w:val="pt-PT"/>
        </w:rPr>
        <w:t xml:space="preserve">  </w:t>
      </w:r>
      <w:r w:rsidR="00B50005" w:rsidRPr="00B50005">
        <w:rPr>
          <w:lang w:val="pt-PT"/>
        </w:rPr>
        <w:t xml:space="preserve">Telefone </w:t>
      </w:r>
      <w:sdt>
        <w:sdtPr>
          <w:rPr>
            <w:lang w:val="pt-PT"/>
          </w:rPr>
          <w:id w:val="716560532"/>
          <w:placeholder>
            <w:docPart w:val="62A877E7E18240F589AFCF94C1E93507"/>
          </w:placeholder>
        </w:sdtPr>
        <w:sdtEndPr/>
        <w:sdtContent>
          <w:r w:rsidR="00914FDC">
            <w:rPr>
              <w:lang w:val="pt-PT"/>
            </w:rPr>
            <w:t>(11)1234.5678</w:t>
          </w:r>
        </w:sdtContent>
      </w:sdt>
      <w:r w:rsidR="00304BC4" w:rsidRPr="00B50005">
        <w:rPr>
          <w:lang w:val="pt-PT"/>
        </w:rPr>
        <w:t xml:space="preserve">  </w:t>
      </w:r>
      <w:r w:rsidR="000E4177">
        <w:rPr>
          <w:lang w:val="pt-PT"/>
        </w:rPr>
        <w:br/>
      </w:r>
      <w:r w:rsidR="00914FDC">
        <w:rPr>
          <w:lang w:val="pt-PT"/>
        </w:rPr>
        <w:t>E-Mail:</w:t>
      </w:r>
      <w:r w:rsidR="00304BC4" w:rsidRPr="00B50005">
        <w:rPr>
          <w:lang w:val="pt-PT"/>
        </w:rPr>
        <w:t xml:space="preserve">  </w:t>
      </w:r>
      <w:sdt>
        <w:sdtPr>
          <w:rPr>
            <w:lang w:val="pt-PT"/>
          </w:rPr>
          <w:id w:val="716560542"/>
          <w:placeholder>
            <w:docPart w:val="AA6F5E2C36A240A7841F0764EFB73C02"/>
          </w:placeholder>
        </w:sdtPr>
        <w:sdtEndPr/>
        <w:sdtContent>
          <w:r w:rsidR="00914FDC">
            <w:rPr>
              <w:lang w:val="pt-PT"/>
            </w:rPr>
            <w:t>comercial@listfy.com</w:t>
          </w:r>
        </w:sdtContent>
      </w:sdt>
    </w:p>
    <w:sectPr w:rsidR="00CA1C8D" w:rsidRPr="00B50005" w:rsidSect="00DD609B">
      <w:headerReference w:type="default" r:id="rId12"/>
      <w:pgSz w:w="11907" w:h="16840" w:code="9"/>
      <w:pgMar w:top="1440" w:right="1797" w:bottom="1440" w:left="1797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EE0E" w14:textId="77777777" w:rsidR="00F83B5A" w:rsidRDefault="00F83B5A" w:rsidP="00C371B1">
      <w:r>
        <w:separator/>
      </w:r>
    </w:p>
  </w:endnote>
  <w:endnote w:type="continuationSeparator" w:id="0">
    <w:p w14:paraId="7346BA46" w14:textId="77777777" w:rsidR="00F83B5A" w:rsidRDefault="00F83B5A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0AB09" w14:textId="77777777" w:rsidR="00F83B5A" w:rsidRDefault="00F83B5A" w:rsidP="00C371B1">
      <w:r>
        <w:separator/>
      </w:r>
    </w:p>
  </w:footnote>
  <w:footnote w:type="continuationSeparator" w:id="0">
    <w:p w14:paraId="66A0E8CC" w14:textId="77777777" w:rsidR="00F83B5A" w:rsidRDefault="00F83B5A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12D6" w14:textId="12A02BAC" w:rsidR="00C371B1" w:rsidRPr="00DD609B" w:rsidRDefault="00DD609B" w:rsidP="00914FDC">
    <w:pPr>
      <w:pStyle w:val="Cabealho"/>
      <w:jc w:val="center"/>
      <w:rPr>
        <w:sz w:val="72"/>
        <w:szCs w:val="72"/>
      </w:rPr>
    </w:pPr>
    <w:proofErr w:type="spellStart"/>
    <w:r w:rsidRPr="00DD609B">
      <w:rPr>
        <w:sz w:val="52"/>
        <w:szCs w:val="52"/>
      </w:rPr>
      <w:t>Proposta</w:t>
    </w:r>
    <w:proofErr w:type="spellEnd"/>
    <w:r w:rsidRPr="00DD609B">
      <w:rPr>
        <w:sz w:val="52"/>
        <w:szCs w:val="52"/>
      </w:rPr>
      <w:t xml:space="preserve"> </w:t>
    </w:r>
    <w:proofErr w:type="spellStart"/>
    <w:r w:rsidR="00914FDC">
      <w:rPr>
        <w:sz w:val="52"/>
        <w:szCs w:val="52"/>
      </w:rPr>
      <w:t>C</w:t>
    </w:r>
    <w:r w:rsidRPr="00DD609B">
      <w:rPr>
        <w:sz w:val="52"/>
        <w:szCs w:val="52"/>
      </w:rPr>
      <w:t>omercial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62529424">
    <w:abstractNumId w:val="10"/>
  </w:num>
  <w:num w:numId="2" w16cid:durableId="465511035">
    <w:abstractNumId w:val="9"/>
  </w:num>
  <w:num w:numId="3" w16cid:durableId="1793942407">
    <w:abstractNumId w:val="7"/>
  </w:num>
  <w:num w:numId="4" w16cid:durableId="669258017">
    <w:abstractNumId w:val="6"/>
  </w:num>
  <w:num w:numId="5" w16cid:durableId="47150213">
    <w:abstractNumId w:val="5"/>
  </w:num>
  <w:num w:numId="6" w16cid:durableId="1229611101">
    <w:abstractNumId w:val="4"/>
  </w:num>
  <w:num w:numId="7" w16cid:durableId="522401320">
    <w:abstractNumId w:val="8"/>
  </w:num>
  <w:num w:numId="8" w16cid:durableId="194587927">
    <w:abstractNumId w:val="3"/>
  </w:num>
  <w:num w:numId="9" w16cid:durableId="255672126">
    <w:abstractNumId w:val="2"/>
  </w:num>
  <w:num w:numId="10" w16cid:durableId="1638946701">
    <w:abstractNumId w:val="1"/>
  </w:num>
  <w:num w:numId="11" w16cid:durableId="4472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A"/>
    <w:rsid w:val="00010191"/>
    <w:rsid w:val="000653AC"/>
    <w:rsid w:val="000725B8"/>
    <w:rsid w:val="00081521"/>
    <w:rsid w:val="000E042A"/>
    <w:rsid w:val="000E4177"/>
    <w:rsid w:val="000F1048"/>
    <w:rsid w:val="000F6B47"/>
    <w:rsid w:val="000F7D4F"/>
    <w:rsid w:val="00140EA0"/>
    <w:rsid w:val="001E4A8B"/>
    <w:rsid w:val="001F0F9F"/>
    <w:rsid w:val="00202E66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F202D"/>
    <w:rsid w:val="005209B5"/>
    <w:rsid w:val="00521569"/>
    <w:rsid w:val="005865E7"/>
    <w:rsid w:val="00663E19"/>
    <w:rsid w:val="00690C96"/>
    <w:rsid w:val="006D1FD7"/>
    <w:rsid w:val="006D6088"/>
    <w:rsid w:val="006F140B"/>
    <w:rsid w:val="00701639"/>
    <w:rsid w:val="00704C33"/>
    <w:rsid w:val="00705699"/>
    <w:rsid w:val="00741427"/>
    <w:rsid w:val="00755F57"/>
    <w:rsid w:val="007B38EB"/>
    <w:rsid w:val="007C370C"/>
    <w:rsid w:val="007D514C"/>
    <w:rsid w:val="007F242B"/>
    <w:rsid w:val="007F42AA"/>
    <w:rsid w:val="008171B1"/>
    <w:rsid w:val="00820001"/>
    <w:rsid w:val="00820427"/>
    <w:rsid w:val="008C5A0E"/>
    <w:rsid w:val="008E45DF"/>
    <w:rsid w:val="00914FDC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1745"/>
    <w:rsid w:val="00AD6E6B"/>
    <w:rsid w:val="00B451AC"/>
    <w:rsid w:val="00B50005"/>
    <w:rsid w:val="00B629A1"/>
    <w:rsid w:val="00B9178F"/>
    <w:rsid w:val="00C371B1"/>
    <w:rsid w:val="00C50F0E"/>
    <w:rsid w:val="00C650E6"/>
    <w:rsid w:val="00C73D9D"/>
    <w:rsid w:val="00C810A3"/>
    <w:rsid w:val="00CA1C8D"/>
    <w:rsid w:val="00CA4BCD"/>
    <w:rsid w:val="00D10BE7"/>
    <w:rsid w:val="00D719AB"/>
    <w:rsid w:val="00D824D4"/>
    <w:rsid w:val="00DA1365"/>
    <w:rsid w:val="00DD609B"/>
    <w:rsid w:val="00E020A7"/>
    <w:rsid w:val="00E35455"/>
    <w:rsid w:val="00E35EE0"/>
    <w:rsid w:val="00E47F00"/>
    <w:rsid w:val="00E97E88"/>
    <w:rsid w:val="00EB267C"/>
    <w:rsid w:val="00EB4F05"/>
    <w:rsid w:val="00ED5BBA"/>
    <w:rsid w:val="00F1113C"/>
    <w:rsid w:val="00F1654D"/>
    <w:rsid w:val="00F45F0F"/>
    <w:rsid w:val="00F472DB"/>
    <w:rsid w:val="00F56369"/>
    <w:rsid w:val="00F77FBF"/>
    <w:rsid w:val="00F83B5A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3FAF7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67C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371B1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d24\AppData\Roaming\Microsoft\Templates\Proposta%20de%20venda%20(design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0E2BFFE691458E8826BB41A30E89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D0EFE7-BDDE-46F1-9C55-C2195BF8DD95}"/>
      </w:docPartPr>
      <w:docPartBody>
        <w:p w:rsidR="00DE1350" w:rsidRDefault="00DE1350">
          <w:pPr>
            <w:pStyle w:val="DA0E2BFFE691458E8826BB41A30E89EF"/>
          </w:pPr>
          <w:r w:rsidRPr="00B50005">
            <w:t>[</w:t>
          </w:r>
          <w:r w:rsidRPr="00B50005">
            <w:rPr>
              <w:szCs w:val="24"/>
            </w:rPr>
            <w:t>Introduzir data</w:t>
          </w:r>
          <w:r w:rsidRPr="00B50005">
            <w:t>]</w:t>
          </w:r>
        </w:p>
      </w:docPartBody>
    </w:docPart>
    <w:docPart>
      <w:docPartPr>
        <w:name w:val="F6B4BBC62D994C1E97D761CEC0C12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1CBFC3-A143-4C18-89B3-2B61E1C768C2}"/>
      </w:docPartPr>
      <w:docPartBody>
        <w:p w:rsidR="00DE1350" w:rsidRDefault="00DE1350">
          <w:pPr>
            <w:pStyle w:val="F6B4BBC62D994C1E97D761CEC0C12499"/>
          </w:pPr>
          <w:r w:rsidRPr="00B50005">
            <w:t>[100]</w:t>
          </w:r>
        </w:p>
      </w:docPartBody>
    </w:docPart>
    <w:docPart>
      <w:docPartPr>
        <w:name w:val="E346609B6FBA4A0088E5FDBEC15773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4F8E83-B2C0-41FC-B0A6-E0F17BDA64C7}"/>
      </w:docPartPr>
      <w:docPartBody>
        <w:p w:rsidR="00DE1350" w:rsidRDefault="00DE1350">
          <w:pPr>
            <w:pStyle w:val="E346609B6FBA4A0088E5FDBEC1577384"/>
          </w:pPr>
          <w:r w:rsidRPr="00B50005">
            <w:t>[</w:t>
          </w:r>
          <w:r w:rsidRPr="00B50005">
            <w:rPr>
              <w:szCs w:val="24"/>
            </w:rPr>
            <w:t>Introduzir data</w:t>
          </w:r>
          <w:r w:rsidRPr="00B50005">
            <w:t>]</w:t>
          </w:r>
        </w:p>
      </w:docPartBody>
    </w:docPart>
    <w:docPart>
      <w:docPartPr>
        <w:name w:val="B5CA55F49D844F36B2B39A5699FE46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3DE94-EDA2-441E-95BE-B9B9159D0DAB}"/>
      </w:docPartPr>
      <w:docPartBody>
        <w:p w:rsidR="00DE1350" w:rsidRDefault="00DE1350">
          <w:pPr>
            <w:pStyle w:val="B5CA55F49D844F36B2B39A5699FE460F"/>
          </w:pPr>
          <w:r w:rsidRPr="00B50005">
            <w:rPr>
              <w:rStyle w:val="TextodoEspaoReservado"/>
            </w:rPr>
            <w:t>[</w:t>
          </w:r>
          <w:r w:rsidRPr="00B50005">
            <w:rPr>
              <w:rStyle w:val="TextodoMarcadordePosio1"/>
              <w:szCs w:val="24"/>
            </w:rPr>
            <w:t>Nome</w:t>
          </w:r>
          <w:r w:rsidRPr="00B50005">
            <w:rPr>
              <w:rStyle w:val="TextodoEspaoReservado"/>
            </w:rPr>
            <w:t>]</w:t>
          </w:r>
        </w:p>
      </w:docPartBody>
    </w:docPart>
    <w:docPart>
      <w:docPartPr>
        <w:name w:val="F1C46127C87846D9B7FBF634E7253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2B849-C2B7-47FA-904B-8D495C759637}"/>
      </w:docPartPr>
      <w:docPartBody>
        <w:p w:rsidR="00DE1350" w:rsidRDefault="00DE1350">
          <w:pPr>
            <w:pStyle w:val="F1C46127C87846D9B7FBF634E7253CA8"/>
          </w:pPr>
          <w:r w:rsidRPr="00B50005">
            <w:t>[</w:t>
          </w:r>
          <w:r w:rsidRPr="00B50005">
            <w:rPr>
              <w:szCs w:val="24"/>
            </w:rPr>
            <w:t>Nome da Empresa</w:t>
          </w:r>
          <w:r w:rsidRPr="00B50005">
            <w:t>]</w:t>
          </w:r>
        </w:p>
      </w:docPartBody>
    </w:docPart>
    <w:docPart>
      <w:docPartPr>
        <w:name w:val="0F150DD0577C467CA8E73A577E8B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A9F66-9B16-46AB-AAAE-EFB82A019E34}"/>
      </w:docPartPr>
      <w:docPartBody>
        <w:p w:rsidR="00DE1350" w:rsidRDefault="00DE1350">
          <w:pPr>
            <w:pStyle w:val="0F150DD0577C467CA8E73A577E8B87BC"/>
          </w:pPr>
          <w:r w:rsidRPr="00B50005">
            <w:t>[</w:t>
          </w:r>
          <w:r w:rsidRPr="00B50005">
            <w:rPr>
              <w:szCs w:val="24"/>
            </w:rPr>
            <w:t>Morada</w:t>
          </w:r>
          <w:r w:rsidRPr="00B50005">
            <w:t>]</w:t>
          </w:r>
        </w:p>
      </w:docPartBody>
    </w:docPart>
    <w:docPart>
      <w:docPartPr>
        <w:name w:val="65C837642A5A4EC98C31DF1974211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B182C-D1E4-4A88-B0B8-D870533179C8}"/>
      </w:docPartPr>
      <w:docPartBody>
        <w:p w:rsidR="00DE1350" w:rsidRDefault="00DE1350">
          <w:pPr>
            <w:pStyle w:val="65C837642A5A4EC98C31DF197421163F"/>
          </w:pPr>
          <w:r w:rsidRPr="00B50005">
            <w:rPr>
              <w:rStyle w:val="TextodoEspaoReservado"/>
            </w:rPr>
            <w:t>[</w:t>
          </w:r>
          <w:r w:rsidRPr="00B50005">
            <w:rPr>
              <w:rStyle w:val="TextodoMarcadordePosio1"/>
              <w:szCs w:val="24"/>
            </w:rPr>
            <w:t>Código Postal Localidade</w:t>
          </w:r>
          <w:r w:rsidRPr="00B50005">
            <w:rPr>
              <w:rStyle w:val="TextodoEspaoReservado"/>
            </w:rPr>
            <w:t>]</w:t>
          </w:r>
        </w:p>
      </w:docPartBody>
    </w:docPart>
    <w:docPart>
      <w:docPartPr>
        <w:name w:val="0DD48F21E2C14DD4966A8EFFB5306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914127-A03A-41E0-8FF3-3B2CF3DB9733}"/>
      </w:docPartPr>
      <w:docPartBody>
        <w:p w:rsidR="00DE1350" w:rsidRDefault="00DE1350">
          <w:pPr>
            <w:pStyle w:val="0DD48F21E2C14DD4966A8EFFB5306EFC"/>
          </w:pPr>
          <w:r w:rsidRPr="00B50005">
            <w:t>[</w:t>
          </w:r>
          <w:r w:rsidRPr="00B50005">
            <w:rPr>
              <w:szCs w:val="24"/>
            </w:rPr>
            <w:t>Telefone</w:t>
          </w:r>
          <w:r w:rsidRPr="00B50005">
            <w:t>]</w:t>
          </w:r>
        </w:p>
      </w:docPartBody>
    </w:docPart>
    <w:docPart>
      <w:docPartPr>
        <w:name w:val="89E25234A5574AC2AFE17BC6603FE1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FF4E2B-BBE7-4EE9-A1AE-A410552899B5}"/>
      </w:docPartPr>
      <w:docPartBody>
        <w:p w:rsidR="00DE1350" w:rsidRDefault="00DE1350">
          <w:pPr>
            <w:pStyle w:val="89E25234A5574AC2AFE17BC6603FE1B4"/>
          </w:pPr>
          <w:r w:rsidRPr="00B50005">
            <w:t>[ABC12345]</w:t>
          </w:r>
        </w:p>
      </w:docPartBody>
    </w:docPart>
    <w:docPart>
      <w:docPartPr>
        <w:name w:val="14C2C53F71C346D184F6398DD7904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80465-9953-49A7-AA49-B98C1989C921}"/>
      </w:docPartPr>
      <w:docPartBody>
        <w:p w:rsidR="00DE1350" w:rsidRDefault="00DE1350">
          <w:pPr>
            <w:pStyle w:val="14C2C53F71C346D184F6398DD79049D7"/>
          </w:pPr>
          <w:r w:rsidRPr="00B50005">
            <w:t>[O Nome da Sua Empresa]</w:t>
          </w:r>
        </w:p>
      </w:docPartBody>
    </w:docPart>
    <w:docPart>
      <w:docPartPr>
        <w:name w:val="2342A98C4A8147C2871FA568461BF5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259099-81B1-4B3E-938E-85E9D9B7B097}"/>
      </w:docPartPr>
      <w:docPartBody>
        <w:p w:rsidR="00DE1350" w:rsidRDefault="00DE1350">
          <w:pPr>
            <w:pStyle w:val="2342A98C4A8147C2871FA568461BF5FA"/>
          </w:pPr>
          <w:r w:rsidRPr="00B50005">
            <w:t>[Morada]</w:t>
          </w:r>
        </w:p>
      </w:docPartBody>
    </w:docPart>
    <w:docPart>
      <w:docPartPr>
        <w:name w:val="43BA98D7670848EB8709334A43E779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CE14E7-ACD9-4F4C-A3FE-4BA6AB7D1270}"/>
      </w:docPartPr>
      <w:docPartBody>
        <w:p w:rsidR="00DE1350" w:rsidRDefault="00DE1350">
          <w:pPr>
            <w:pStyle w:val="43BA98D7670848EB8709334A43E77947"/>
          </w:pPr>
          <w:r w:rsidRPr="00B50005">
            <w:t>[Código Postal Localidade]</w:t>
          </w:r>
        </w:p>
      </w:docPartBody>
    </w:docPart>
    <w:docPart>
      <w:docPartPr>
        <w:name w:val="62A877E7E18240F589AFCF94C1E935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B07640-DB7A-41B6-A37B-B9142A0FA865}"/>
      </w:docPartPr>
      <w:docPartBody>
        <w:p w:rsidR="00DE1350" w:rsidRDefault="00DE1350">
          <w:pPr>
            <w:pStyle w:val="62A877E7E18240F589AFCF94C1E93507"/>
          </w:pPr>
          <w:r w:rsidRPr="00B50005">
            <w:t>[000-000-0000]</w:t>
          </w:r>
        </w:p>
      </w:docPartBody>
    </w:docPart>
    <w:docPart>
      <w:docPartPr>
        <w:name w:val="AA6F5E2C36A240A7841F0764EFB73C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2D1E32-8E48-4583-AE70-A4C13CA7C193}"/>
      </w:docPartPr>
      <w:docPartBody>
        <w:p w:rsidR="00DE1350" w:rsidRDefault="00DE1350">
          <w:pPr>
            <w:pStyle w:val="AA6F5E2C36A240A7841F0764EFB73C02"/>
          </w:pPr>
          <w:r w:rsidRPr="00B50005">
            <w:t>[correio eletrónico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50"/>
    <w:rsid w:val="00D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0E2BFFE691458E8826BB41A30E89EF">
    <w:name w:val="DA0E2BFFE691458E8826BB41A30E89EF"/>
  </w:style>
  <w:style w:type="paragraph" w:customStyle="1" w:styleId="F6B4BBC62D994C1E97D761CEC0C12499">
    <w:name w:val="F6B4BBC62D994C1E97D761CEC0C12499"/>
  </w:style>
  <w:style w:type="paragraph" w:customStyle="1" w:styleId="E346609B6FBA4A0088E5FDBEC1577384">
    <w:name w:val="E346609B6FBA4A0088E5FDBEC1577384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extodoMarcadordePosio1">
    <w:name w:val="Texto do Marcador de Posição1"/>
    <w:basedOn w:val="Fontepargpadro"/>
    <w:semiHidden/>
    <w:rPr>
      <w:rFonts w:cs="Times New Roman"/>
      <w:color w:val="808080"/>
    </w:rPr>
  </w:style>
  <w:style w:type="paragraph" w:customStyle="1" w:styleId="B5CA55F49D844F36B2B39A5699FE460F">
    <w:name w:val="B5CA55F49D844F36B2B39A5699FE460F"/>
  </w:style>
  <w:style w:type="paragraph" w:customStyle="1" w:styleId="F1C46127C87846D9B7FBF634E7253CA8">
    <w:name w:val="F1C46127C87846D9B7FBF634E7253CA8"/>
  </w:style>
  <w:style w:type="paragraph" w:customStyle="1" w:styleId="0F150DD0577C467CA8E73A577E8B87BC">
    <w:name w:val="0F150DD0577C467CA8E73A577E8B87BC"/>
  </w:style>
  <w:style w:type="paragraph" w:customStyle="1" w:styleId="65C837642A5A4EC98C31DF197421163F">
    <w:name w:val="65C837642A5A4EC98C31DF197421163F"/>
  </w:style>
  <w:style w:type="paragraph" w:customStyle="1" w:styleId="0DD48F21E2C14DD4966A8EFFB5306EFC">
    <w:name w:val="0DD48F21E2C14DD4966A8EFFB5306EFC"/>
  </w:style>
  <w:style w:type="paragraph" w:customStyle="1" w:styleId="89E25234A5574AC2AFE17BC6603FE1B4">
    <w:name w:val="89E25234A5574AC2AFE17BC6603FE1B4"/>
  </w:style>
  <w:style w:type="paragraph" w:customStyle="1" w:styleId="14C2C53F71C346D184F6398DD79049D7">
    <w:name w:val="14C2C53F71C346D184F6398DD79049D7"/>
  </w:style>
  <w:style w:type="paragraph" w:customStyle="1" w:styleId="2342A98C4A8147C2871FA568461BF5FA">
    <w:name w:val="2342A98C4A8147C2871FA568461BF5FA"/>
  </w:style>
  <w:style w:type="paragraph" w:customStyle="1" w:styleId="43BA98D7670848EB8709334A43E77947">
    <w:name w:val="43BA98D7670848EB8709334A43E77947"/>
  </w:style>
  <w:style w:type="paragraph" w:customStyle="1" w:styleId="62A877E7E18240F589AFCF94C1E93507">
    <w:name w:val="62A877E7E18240F589AFCF94C1E93507"/>
  </w:style>
  <w:style w:type="paragraph" w:customStyle="1" w:styleId="AA6F5E2C36A240A7841F0764EFB73C02">
    <w:name w:val="AA6F5E2C36A240A7841F0764EFB73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F55EDD-E0D2-4524-94B9-119F8B3C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</Template>
  <TotalTime>0</TotalTime>
  <Pages>1</Pages>
  <Words>206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2022-11-02T00:04:00Z</dcterms:created>
  <dcterms:modified xsi:type="dcterms:W3CDTF">2022-11-03T23:50:00Z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