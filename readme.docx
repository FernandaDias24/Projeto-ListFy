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94184" w14:textId="77777777" w:rsidR="004048B0" w:rsidRPr="00EA2CEE" w:rsidRDefault="009C1C87" w:rsidP="008F1ABD">
      <w:pPr>
        <w:pStyle w:val="Informaesdecapa"/>
        <w:spacing w:before="0"/>
        <w:jc w:val="left"/>
        <w:rPr>
          <w:noProof/>
          <w:lang w:val="pt-BR" w:eastAsia="en-AU"/>
        </w:rPr>
      </w:pPr>
      <w:r w:rsidRPr="00EA2CEE">
        <w:rPr>
          <w:noProof/>
          <w:lang w:val="pt-BR" w:bidi="pt-B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3944124D" wp14:editId="0C394103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up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duotone>
                              <a:prstClr val="black"/>
                              <a:srgbClr val="0070C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m 8" title="Decorativo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duotone>
                              <a:prstClr val="black"/>
                              <a:srgbClr val="0070C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88114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18D41B" id="Grupo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">
                  <v:imagedata r:id="rId13" o:title="" recolortarget="black"/>
                </v:shape>
                <v:shape id="Imagem 8" o:spid="_x0000_s1028" type="#_x0000_t75" style="position:absolute;left:22021;top:41881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">
                  <v:imagedata r:id="rId14" o:title="" recolortarget="black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69" w:type="dxa"/>
        <w:tblLayout w:type="fixed"/>
        <w:tblLook w:val="04A0" w:firstRow="1" w:lastRow="0" w:firstColumn="1" w:lastColumn="0" w:noHBand="0" w:noVBand="1"/>
      </w:tblPr>
      <w:tblGrid>
        <w:gridCol w:w="10469"/>
      </w:tblGrid>
      <w:tr w:rsidR="004048B0" w:rsidRPr="00EA2CEE" w14:paraId="2C0EBF56" w14:textId="77777777" w:rsidTr="00EA2CEE">
        <w:trPr>
          <w:trHeight w:val="4339"/>
        </w:trPr>
        <w:tc>
          <w:tcPr>
            <w:tcW w:w="10469" w:type="dxa"/>
          </w:tcPr>
          <w:p w14:paraId="00E353B4" w14:textId="77777777" w:rsidR="004048B0" w:rsidRPr="00EA2CEE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  <w:lang w:val="pt-BR"/>
              </w:rPr>
            </w:pPr>
          </w:p>
        </w:tc>
      </w:tr>
      <w:tr w:rsidR="004048B0" w:rsidRPr="00EA2CEE" w14:paraId="412881A3" w14:textId="77777777" w:rsidTr="00EA2CEE">
        <w:trPr>
          <w:trHeight w:val="948"/>
        </w:trPr>
        <w:tc>
          <w:tcPr>
            <w:tcW w:w="10469" w:type="dxa"/>
            <w:vAlign w:val="center"/>
          </w:tcPr>
          <w:p w14:paraId="4CCF20C2" w14:textId="0AE667A8" w:rsidR="004048B0" w:rsidRPr="00EA2CEE" w:rsidRDefault="00CD0A80" w:rsidP="004048B0">
            <w:pPr>
              <w:pStyle w:val="Ttulo"/>
              <w:rPr>
                <w:lang w:val="pt-BR"/>
              </w:rPr>
            </w:pPr>
            <w:r>
              <w:rPr>
                <w:lang w:val="pt-BR"/>
              </w:rPr>
              <w:t>Listfy</w:t>
            </w:r>
          </w:p>
        </w:tc>
      </w:tr>
      <w:tr w:rsidR="004048B0" w:rsidRPr="00EA2CEE" w14:paraId="518103FD" w14:textId="77777777" w:rsidTr="00EA2CEE">
        <w:trPr>
          <w:trHeight w:val="1534"/>
        </w:trPr>
        <w:tc>
          <w:tcPr>
            <w:tcW w:w="10469" w:type="dxa"/>
            <w:vAlign w:val="center"/>
          </w:tcPr>
          <w:p w14:paraId="4A023390" w14:textId="19D792AE" w:rsidR="004048B0" w:rsidRPr="00EA2CEE" w:rsidRDefault="00CD0A80" w:rsidP="004048B0">
            <w:pPr>
              <w:pStyle w:val="Subttulo"/>
              <w:framePr w:wrap="auto" w:vAnchor="margin" w:hAnchor="text" w:yAlign="inline"/>
              <w:rPr>
                <w:lang w:val="pt-BR"/>
              </w:rPr>
            </w:pPr>
            <w:r>
              <w:rPr>
                <w:lang w:val="pt-BR"/>
              </w:rPr>
              <w:t>readme</w:t>
            </w:r>
          </w:p>
        </w:tc>
      </w:tr>
      <w:tr w:rsidR="004048B0" w:rsidRPr="00EA2CEE" w14:paraId="7EA1B9D8" w14:textId="77777777" w:rsidTr="00EA2CEE">
        <w:trPr>
          <w:trHeight w:val="6519"/>
        </w:trPr>
        <w:tc>
          <w:tcPr>
            <w:tcW w:w="10469" w:type="dxa"/>
            <w:vAlign w:val="bottom"/>
          </w:tcPr>
          <w:p w14:paraId="5D82D13B" w14:textId="1BD34CE7" w:rsidR="004048B0" w:rsidRPr="00EA2CEE" w:rsidRDefault="00CD0A80" w:rsidP="004048B0">
            <w:pPr>
              <w:pStyle w:val="Informaesdecapa"/>
              <w:rPr>
                <w:noProof/>
                <w:lang w:val="pt-BR"/>
              </w:rPr>
            </w:pPr>
            <w:r>
              <w:rPr>
                <w:noProof/>
                <w:lang w:val="pt-BR"/>
              </w:rPr>
              <w:t>Agilidade e eficiência para você</w:t>
            </w:r>
            <w:r w:rsidR="004048B0" w:rsidRPr="00EA2CEE">
              <w:rPr>
                <w:noProof/>
                <w:lang w:val="pt-BR" w:bidi="pt-BR"/>
              </w:rPr>
              <w:t xml:space="preserve"> </w:t>
            </w:r>
            <w:sdt>
              <w:sdtPr>
                <w:rPr>
                  <w:noProof/>
                  <w:lang w:val="pt-BR"/>
                </w:rPr>
                <w:id w:val="-1690362417"/>
                <w:placeholder>
                  <w:docPart w:val="AFDBE3DBB8C4408B86A36EA1313A8188"/>
                </w:placeholder>
                <w:temporary/>
                <w:showingPlcHdr/>
                <w15:appearance w15:val="hidden"/>
              </w:sdtPr>
              <w:sdtEndPr/>
              <w:sdtContent>
                <w:r w:rsidR="004048B0" w:rsidRPr="00EA2CEE">
                  <w:rPr>
                    <w:noProof/>
                    <w:lang w:val="pt-BR" w:bidi="pt-BR"/>
                  </w:rPr>
                  <w:t>|</w:t>
                </w:r>
              </w:sdtContent>
            </w:sdt>
            <w:r w:rsidR="004048B0" w:rsidRPr="00EA2CEE">
              <w:rPr>
                <w:noProof/>
                <w:lang w:val="pt-BR" w:bidi="pt-BR"/>
              </w:rPr>
              <w:t xml:space="preserve"> </w:t>
            </w:r>
            <w:r>
              <w:rPr>
                <w:rStyle w:val="jsgrdq"/>
                <w:color w:val="2B2B2B"/>
              </w:rPr>
              <w:t>contato@listfy.com.br</w:t>
            </w:r>
          </w:p>
        </w:tc>
      </w:tr>
    </w:tbl>
    <w:p w14:paraId="1D638583" w14:textId="77777777" w:rsidR="00B678B1" w:rsidRPr="00EA2CEE" w:rsidRDefault="00B678B1" w:rsidP="004048B0">
      <w:pPr>
        <w:rPr>
          <w:lang w:val="pt-BR"/>
        </w:rPr>
      </w:pPr>
    </w:p>
    <w:p w14:paraId="0E05B7C1" w14:textId="77777777" w:rsidR="00E92204" w:rsidRPr="00EA2CEE" w:rsidRDefault="00E92204" w:rsidP="004048B0">
      <w:pPr>
        <w:pStyle w:val="Informaesdecapa"/>
        <w:rPr>
          <w:lang w:val="pt-BR"/>
        </w:rPr>
        <w:sectPr w:rsidR="00E92204" w:rsidRPr="00EA2CEE" w:rsidSect="00EA2CEE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 w:code="9"/>
          <w:pgMar w:top="720" w:right="720" w:bottom="720" w:left="720" w:header="289" w:footer="289" w:gutter="0"/>
          <w:cols w:space="720"/>
          <w:titlePg/>
          <w:docGrid w:linePitch="360"/>
        </w:sectPr>
      </w:pPr>
    </w:p>
    <w:p w14:paraId="0C670D55" w14:textId="77777777" w:rsidR="009C1C87" w:rsidRPr="00EA2CEE" w:rsidRDefault="009C1C87">
      <w:pPr>
        <w:rPr>
          <w:lang w:val="pt-BR"/>
        </w:rPr>
      </w:pPr>
      <w:r w:rsidRPr="00EA2CEE">
        <w:rPr>
          <w:noProof/>
          <w:lang w:val="pt-BR" w:bidi="pt-BR"/>
        </w:rPr>
        <w:lastRenderedPageBreak/>
        <w:drawing>
          <wp:anchor distT="0" distB="0" distL="114300" distR="114300" simplePos="0" relativeHeight="251678719" behindDoc="1" locked="1" layoutInCell="1" allowOverlap="1" wp14:anchorId="35F7C770" wp14:editId="3041CC31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2710" cy="10675620"/>
            <wp:effectExtent l="0" t="0" r="2540" b="0"/>
            <wp:wrapNone/>
            <wp:docPr id="9" name="Imagem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271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EA2CEE" w14:paraId="6D5EDCA9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68771B6A" w14:textId="77777777" w:rsidR="00C17936" w:rsidRPr="00EA2CEE" w:rsidRDefault="00C17936" w:rsidP="00E92204">
            <w:pPr>
              <w:pStyle w:val="Informaesdecapa"/>
              <w:spacing w:before="0"/>
              <w:rPr>
                <w:lang w:val="pt-BR"/>
              </w:rPr>
            </w:pPr>
          </w:p>
          <w:p w14:paraId="3C63B1C9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  <w:vAlign w:val="bottom"/>
          </w:tcPr>
          <w:p w14:paraId="57A844A9" w14:textId="77777777" w:rsidR="00517D36" w:rsidRPr="00EA2CEE" w:rsidRDefault="00517D36" w:rsidP="006551C3">
            <w:pPr>
              <w:pStyle w:val="Ttulo2"/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1D3CB5B2" wp14:editId="3D134182">
                  <wp:extent cx="2286000" cy="222740"/>
                  <wp:effectExtent l="0" t="0" r="0" b="6350"/>
                  <wp:docPr id="6" name="Gráfico 6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EA2CEE" w14:paraId="44464559" w14:textId="77777777" w:rsidTr="00C17936">
        <w:trPr>
          <w:trHeight w:val="1368"/>
        </w:trPr>
        <w:tc>
          <w:tcPr>
            <w:tcW w:w="3168" w:type="dxa"/>
            <w:vMerge/>
          </w:tcPr>
          <w:p w14:paraId="6B44345B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  <w:vAlign w:val="bottom"/>
          </w:tcPr>
          <w:p w14:paraId="329975BB" w14:textId="541C995E" w:rsidR="00517D36" w:rsidRPr="00EA2CEE" w:rsidRDefault="00CD0A80" w:rsidP="00C17936">
            <w:pPr>
              <w:pStyle w:val="Ttulo1"/>
              <w:rPr>
                <w:lang w:val="pt-BR"/>
              </w:rPr>
            </w:pPr>
            <w:r>
              <w:rPr>
                <w:rStyle w:val="jsgrdq"/>
                <w:color w:val="FFFFFF"/>
              </w:rPr>
              <w:t>Quem somos</w:t>
            </w:r>
          </w:p>
        </w:tc>
      </w:tr>
      <w:tr w:rsidR="00517D36" w:rsidRPr="00EA2CEE" w14:paraId="627067AE" w14:textId="77777777" w:rsidTr="00C17936">
        <w:trPr>
          <w:trHeight w:val="7443"/>
        </w:trPr>
        <w:tc>
          <w:tcPr>
            <w:tcW w:w="3168" w:type="dxa"/>
            <w:vMerge/>
          </w:tcPr>
          <w:p w14:paraId="56DF4CEF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</w:tcPr>
          <w:p w14:paraId="4F97525A" w14:textId="77777777" w:rsidR="00517D36" w:rsidRPr="00CD0A80" w:rsidRDefault="00517D36" w:rsidP="00D51608">
            <w:pPr>
              <w:rPr>
                <w:b/>
                <w:bCs/>
                <w:color w:val="FFFFFF" w:themeColor="background1"/>
                <w:sz w:val="44"/>
                <w:szCs w:val="44"/>
                <w:lang w:val="pt-BR"/>
              </w:rPr>
            </w:pPr>
          </w:p>
          <w:p w14:paraId="1C8982EC" w14:textId="30932C0C" w:rsidR="00517D36" w:rsidRPr="00CD0A80" w:rsidRDefault="00CD0A80" w:rsidP="00EA0EF8">
            <w:pPr>
              <w:pStyle w:val="Negritonormal"/>
              <w:rPr>
                <w:sz w:val="44"/>
                <w:szCs w:val="44"/>
                <w:lang w:val="pt-BR"/>
              </w:rPr>
            </w:pPr>
            <w:r w:rsidRPr="00CD0A80">
              <w:rPr>
                <w:rStyle w:val="jsgrdq"/>
                <w:color w:val="FFFFFF"/>
                <w:sz w:val="44"/>
                <w:szCs w:val="44"/>
              </w:rPr>
              <w:t>Somos a ListFy, uma empresa jovem e inovadora, que atua no segmento da tecnologia da informação.</w:t>
            </w:r>
          </w:p>
        </w:tc>
      </w:tr>
    </w:tbl>
    <w:p w14:paraId="0D467726" w14:textId="77777777" w:rsidR="00114118" w:rsidRPr="00EA2CEE" w:rsidRDefault="00114118">
      <w:pPr>
        <w:rPr>
          <w:lang w:val="pt-BR"/>
        </w:rPr>
      </w:pPr>
    </w:p>
    <w:p w14:paraId="6355A6B9" w14:textId="77777777" w:rsidR="007762BF" w:rsidRPr="00EA2CEE" w:rsidRDefault="007762BF">
      <w:pPr>
        <w:rPr>
          <w:lang w:val="pt-BR"/>
        </w:rPr>
        <w:sectPr w:rsidR="007762BF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7E9F0B4" w14:textId="77777777" w:rsidR="00114118" w:rsidRPr="00EA2CEE" w:rsidRDefault="00114118">
      <w:pPr>
        <w:rPr>
          <w:lang w:val="pt-BR"/>
        </w:rPr>
      </w:pPr>
    </w:p>
    <w:tbl>
      <w:tblPr>
        <w:tblW w:w="10490" w:type="dxa"/>
        <w:tblLayout w:type="fixed"/>
        <w:tblLook w:val="0600" w:firstRow="0" w:lastRow="0" w:firstColumn="0" w:lastColumn="0" w:noHBand="1" w:noVBand="1"/>
      </w:tblPr>
      <w:tblGrid>
        <w:gridCol w:w="3600"/>
        <w:gridCol w:w="6890"/>
      </w:tblGrid>
      <w:tr w:rsidR="0015336E" w:rsidRPr="00EA2CEE" w14:paraId="53C17B36" w14:textId="77777777" w:rsidTr="00EA2CEE">
        <w:trPr>
          <w:trHeight w:val="432"/>
        </w:trPr>
        <w:tc>
          <w:tcPr>
            <w:tcW w:w="3600" w:type="dxa"/>
            <w:vMerge w:val="restart"/>
          </w:tcPr>
          <w:p w14:paraId="14C42001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430C8E72" w14:textId="77777777" w:rsidR="0015336E" w:rsidRPr="00EA2CEE" w:rsidRDefault="0015336E" w:rsidP="005947BE">
            <w:pPr>
              <w:rPr>
                <w:b/>
                <w:bCs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26C4FBE2" wp14:editId="6DFFD6E7">
                  <wp:extent cx="2286000" cy="222740"/>
                  <wp:effectExtent l="0" t="0" r="0" b="6350"/>
                  <wp:docPr id="1" name="Gráfico 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EA2CEE" w14:paraId="4FB0A2B3" w14:textId="77777777" w:rsidTr="00EA2CEE">
        <w:trPr>
          <w:trHeight w:val="1440"/>
        </w:trPr>
        <w:tc>
          <w:tcPr>
            <w:tcW w:w="3600" w:type="dxa"/>
            <w:vMerge/>
          </w:tcPr>
          <w:p w14:paraId="40A0B19D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6FCABC8F" w14:textId="14F417F2" w:rsidR="0015336E" w:rsidRPr="00EA2CEE" w:rsidRDefault="00CD0A80" w:rsidP="00FE44CB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Institucional</w:t>
            </w:r>
          </w:p>
        </w:tc>
      </w:tr>
      <w:tr w:rsidR="0015336E" w:rsidRPr="00EA2CEE" w14:paraId="52D235B2" w14:textId="77777777" w:rsidTr="00EA2CEE">
        <w:trPr>
          <w:trHeight w:val="5680"/>
        </w:trPr>
        <w:tc>
          <w:tcPr>
            <w:tcW w:w="3600" w:type="dxa"/>
            <w:vMerge/>
          </w:tcPr>
          <w:p w14:paraId="465E8478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330CC876" w14:textId="1BBA3B78" w:rsidR="0015336E" w:rsidRPr="00EA2CEE" w:rsidRDefault="00CD0A80" w:rsidP="0015336E">
            <w:pPr>
              <w:pStyle w:val="Ttulo3"/>
              <w:rPr>
                <w:lang w:val="pt-BR"/>
              </w:rPr>
            </w:pPr>
            <w:r w:rsidRPr="00CD0A80">
              <w:rPr>
                <w:lang w:val="pt-BR"/>
              </w:rPr>
              <w:t>O que fizemos</w:t>
            </w:r>
          </w:p>
          <w:p w14:paraId="36D34773" w14:textId="38B52BCC" w:rsidR="0015336E" w:rsidRPr="00CD0A80" w:rsidRDefault="00CD0A80" w:rsidP="0015336E">
            <w:pPr>
              <w:rPr>
                <w:sz w:val="28"/>
                <w:szCs w:val="28"/>
                <w:lang w:val="pt-BR" w:bidi="pt-BR"/>
              </w:rPr>
            </w:pPr>
            <w:r w:rsidRPr="00CD0A80">
              <w:rPr>
                <w:sz w:val="28"/>
                <w:szCs w:val="28"/>
                <w:lang w:val="pt-BR" w:bidi="pt-BR"/>
              </w:rPr>
              <w:t>Otimizamos a execução das rotinas de suas equipes aumentando a produtividade.</w:t>
            </w:r>
          </w:p>
          <w:p w14:paraId="195DF2AD" w14:textId="77777777" w:rsidR="00CD0A80" w:rsidRPr="00EA2CEE" w:rsidRDefault="00CD0A80" w:rsidP="0015336E">
            <w:pPr>
              <w:rPr>
                <w:lang w:val="pt-BR"/>
              </w:rPr>
            </w:pPr>
          </w:p>
          <w:p w14:paraId="6268D021" w14:textId="42302E25" w:rsidR="00EA0EF8" w:rsidRPr="00EA2CEE" w:rsidRDefault="00CD0A80" w:rsidP="00EA0EF8">
            <w:pPr>
              <w:pStyle w:val="Ttulo3"/>
              <w:rPr>
                <w:lang w:val="pt-BR"/>
              </w:rPr>
            </w:pPr>
            <w:r>
              <w:rPr>
                <w:lang w:val="pt-BR"/>
              </w:rPr>
              <w:t>Foco</w:t>
            </w:r>
          </w:p>
          <w:p w14:paraId="6A057B85" w14:textId="19943DE8" w:rsidR="00EA0EF8" w:rsidRPr="00CD0A80" w:rsidRDefault="00CD0A80" w:rsidP="00EA0EF8">
            <w:pPr>
              <w:rPr>
                <w:sz w:val="28"/>
                <w:szCs w:val="28"/>
                <w:lang w:val="pt-BR"/>
              </w:rPr>
            </w:pPr>
            <w:r w:rsidRPr="00CD0A80">
              <w:rPr>
                <w:sz w:val="28"/>
                <w:szCs w:val="28"/>
                <w:lang w:val="pt-BR"/>
              </w:rPr>
              <w:t>Nosso foco é a construção de sistemas e soluções especializadas em CheckLists e Análise de Dados que geram insights para sua empresa.</w:t>
            </w:r>
          </w:p>
          <w:p w14:paraId="6F608EFB" w14:textId="77777777" w:rsidR="0015336E" w:rsidRPr="00EA2CEE" w:rsidRDefault="00EA0EF8" w:rsidP="00EA0EF8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t xml:space="preserve"> </w:t>
            </w:r>
          </w:p>
          <w:p w14:paraId="665A2213" w14:textId="3A1C6F53" w:rsidR="00EA0EF8" w:rsidRPr="00EA2CEE" w:rsidRDefault="00CD0A80" w:rsidP="00EA0EF8">
            <w:pPr>
              <w:pStyle w:val="Ttulo3"/>
              <w:rPr>
                <w:lang w:val="pt-BR"/>
              </w:rPr>
            </w:pPr>
            <w:r>
              <w:rPr>
                <w:lang w:val="pt-BR"/>
              </w:rPr>
              <w:t>Nossa equipe</w:t>
            </w:r>
          </w:p>
          <w:p w14:paraId="2ADA2C83" w14:textId="671510B1" w:rsidR="00EA0EF8" w:rsidRPr="00EA2CEE" w:rsidRDefault="00EA0EF8" w:rsidP="00EA0EF8">
            <w:pPr>
              <w:rPr>
                <w:lang w:val="pt-BR"/>
              </w:rPr>
            </w:pPr>
          </w:p>
          <w:p w14:paraId="0EEA6FDD" w14:textId="276CFEB1" w:rsidR="00C17936" w:rsidRPr="00EA2CEE" w:rsidRDefault="00CD0A80" w:rsidP="00EA0EF8">
            <w:pPr>
              <w:rPr>
                <w:lang w:val="pt-BR"/>
              </w:rPr>
            </w:pPr>
            <w:r w:rsidRPr="00CD0A80">
              <w:rPr>
                <w:lang w:val="pt-BR"/>
              </w:rPr>
              <w:drawing>
                <wp:inline distT="0" distB="0" distL="0" distR="0" wp14:anchorId="1B73962F" wp14:editId="3C55404C">
                  <wp:extent cx="4237990" cy="2390140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EA2CEE" w14:paraId="7B18193B" w14:textId="77777777" w:rsidTr="00EA2CEE">
        <w:trPr>
          <w:trHeight w:val="4892"/>
        </w:trPr>
        <w:tc>
          <w:tcPr>
            <w:tcW w:w="3600" w:type="dxa"/>
            <w:vMerge/>
          </w:tcPr>
          <w:p w14:paraId="6562C148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189DDC46" w14:textId="77777777" w:rsidR="0015336E" w:rsidRPr="00EA2CEE" w:rsidRDefault="0015336E" w:rsidP="00120EDB">
            <w:pPr>
              <w:rPr>
                <w:noProof/>
                <w:lang w:val="pt-BR"/>
              </w:rPr>
            </w:pPr>
          </w:p>
        </w:tc>
      </w:tr>
      <w:tr w:rsidR="0015336E" w:rsidRPr="00EA2CEE" w14:paraId="25DA9212" w14:textId="77777777" w:rsidTr="00EA2CEE">
        <w:trPr>
          <w:trHeight w:val="576"/>
        </w:trPr>
        <w:tc>
          <w:tcPr>
            <w:tcW w:w="3600" w:type="dxa"/>
            <w:vMerge/>
          </w:tcPr>
          <w:p w14:paraId="668CE84A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46B84276" w14:textId="77777777" w:rsidR="0015336E" w:rsidRPr="00EA2CEE" w:rsidRDefault="00A440F7" w:rsidP="004048B0">
            <w:pPr>
              <w:pStyle w:val="Legenda"/>
              <w:rPr>
                <w:lang w:val="pt-BR"/>
              </w:rPr>
            </w:pPr>
            <w:sdt>
              <w:sdtPr>
                <w:rPr>
                  <w:lang w:val="pt-BR"/>
                </w:rPr>
                <w:id w:val="557511328"/>
                <w:placeholder>
                  <w:docPart w:val="9483EB8EE8EB45E184C180B73E23564E"/>
                </w:placeholder>
                <w:showingPlcHdr/>
              </w:sdtPr>
              <w:sdtEndPr/>
              <w:sdtContent>
                <w:r w:rsidR="004048B0" w:rsidRPr="00EA2CEE">
                  <w:rPr>
                    <w:lang w:val="pt-BR" w:bidi="pt-BR"/>
                  </w:rPr>
                  <w:t>Figura 1</w:t>
                </w:r>
              </w:sdtContent>
            </w:sdt>
            <w:r w:rsidR="004048B0" w:rsidRPr="00EA2CEE">
              <w:rPr>
                <w:lang w:val="pt-BR" w:bidi="pt-BR"/>
              </w:rPr>
              <w:t xml:space="preserve"> </w:t>
            </w:r>
          </w:p>
        </w:tc>
      </w:tr>
    </w:tbl>
    <w:p w14:paraId="4D2270EA" w14:textId="77777777" w:rsidR="007762BF" w:rsidRPr="00EA2CEE" w:rsidRDefault="007762BF">
      <w:pPr>
        <w:rPr>
          <w:lang w:val="pt-BR"/>
        </w:rPr>
      </w:pPr>
    </w:p>
    <w:p w14:paraId="24DA6AB4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040"/>
        <w:gridCol w:w="305"/>
        <w:gridCol w:w="7121"/>
      </w:tblGrid>
      <w:tr w:rsidR="00CD7F84" w:rsidRPr="00EA2CEE" w14:paraId="56403A7D" w14:textId="77777777" w:rsidTr="006551C3">
        <w:trPr>
          <w:trHeight w:val="432"/>
        </w:trPr>
        <w:tc>
          <w:tcPr>
            <w:tcW w:w="3240" w:type="dxa"/>
          </w:tcPr>
          <w:p w14:paraId="6A3C4E1C" w14:textId="77777777" w:rsidR="00CD7F84" w:rsidRPr="00EA2CEE" w:rsidRDefault="00120EDB" w:rsidP="00417D0A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br w:type="page"/>
            </w:r>
          </w:p>
        </w:tc>
        <w:tc>
          <w:tcPr>
            <w:tcW w:w="360" w:type="dxa"/>
          </w:tcPr>
          <w:p w14:paraId="268D7665" w14:textId="77777777" w:rsidR="00CD7F84" w:rsidRPr="00EA2CEE" w:rsidRDefault="00CD7F84" w:rsidP="0064029B">
            <w:pPr>
              <w:rPr>
                <w:noProof/>
                <w:lang w:val="pt-BR"/>
              </w:rPr>
            </w:pPr>
          </w:p>
        </w:tc>
        <w:tc>
          <w:tcPr>
            <w:tcW w:w="7200" w:type="dxa"/>
          </w:tcPr>
          <w:p w14:paraId="1C03BB96" w14:textId="77777777" w:rsidR="00CD7F84" w:rsidRPr="00EA2CEE" w:rsidRDefault="00CD7F84" w:rsidP="0064029B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4B70FAEA" wp14:editId="4856C7A3">
                  <wp:extent cx="2286000" cy="222740"/>
                  <wp:effectExtent l="0" t="0" r="0" b="6350"/>
                  <wp:docPr id="10" name="Gráfico 10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36" w:rsidRPr="00EA2CEE" w14:paraId="58E74CE8" w14:textId="77777777" w:rsidTr="00FE44CB">
        <w:trPr>
          <w:trHeight w:val="1440"/>
        </w:trPr>
        <w:tc>
          <w:tcPr>
            <w:tcW w:w="3240" w:type="dxa"/>
            <w:vMerge w:val="restart"/>
          </w:tcPr>
          <w:p w14:paraId="7910B4CF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44358FE2" wp14:editId="55DD9882">
                  <wp:extent cx="685800" cy="685800"/>
                  <wp:effectExtent l="0" t="0" r="0" b="0"/>
                  <wp:docPr id="12" name="Gráfico 12" descr="Gráfico de barras com tendência de al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12" descr="Gráfico de barras com tendência de alta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lang w:val="pt-BR"/>
              </w:rPr>
              <w:id w:val="-584920649"/>
              <w:placeholder>
                <w:docPart w:val="E3226893FC574D36A8448DCF09989CA3"/>
              </w:placeholder>
              <w:temporary/>
              <w:showingPlcHdr/>
              <w15:appearance w15:val="hidden"/>
            </w:sdtPr>
            <w:sdtEndPr/>
            <w:sdtContent>
              <w:p w14:paraId="10F55C84" w14:textId="77777777" w:rsidR="00C17936" w:rsidRPr="00EA2CEE" w:rsidRDefault="00C17936" w:rsidP="0053179B">
                <w:pPr>
                  <w:pStyle w:val="Cabealhodelista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 xml:space="preserve">EMPRESA </w:t>
                </w:r>
              </w:p>
              <w:p w14:paraId="2FEAFC69" w14:textId="77777777" w:rsidR="00C17936" w:rsidRPr="00EA2CEE" w:rsidRDefault="00C17936" w:rsidP="0053179B">
                <w:pPr>
                  <w:pStyle w:val="Cabealhodelista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PRIORIDADES:</w:t>
                </w:r>
              </w:p>
            </w:sdtContent>
          </w:sdt>
          <w:sdt>
            <w:sdtPr>
              <w:rPr>
                <w:lang w:val="pt-BR"/>
              </w:rPr>
              <w:id w:val="-1943145662"/>
              <w:placeholder>
                <w:docPart w:val="8A6A9DD9E48544E18E76FBFDE0753BA3"/>
              </w:placeholder>
              <w:temporary/>
              <w:showingPlcHdr/>
              <w15:appearance w15:val="hidden"/>
            </w:sdtPr>
            <w:sdtEndPr/>
            <w:sdtContent>
              <w:p w14:paraId="64E2146B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Aumente a satisfação do cliente em 2%</w:t>
                </w:r>
              </w:p>
              <w:p w14:paraId="503649A0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Mantenha o crescimento</w:t>
                </w:r>
              </w:p>
            </w:sdtContent>
          </w:sdt>
          <w:p w14:paraId="4DB36986" w14:textId="77777777" w:rsidR="00C17936" w:rsidRPr="00EA2CEE" w:rsidRDefault="00C17936" w:rsidP="00450F88">
            <w:pPr>
              <w:ind w:left="360"/>
              <w:rPr>
                <w:lang w:val="pt-BR"/>
              </w:rPr>
            </w:pPr>
          </w:p>
          <w:p w14:paraId="76E410D1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26662BA5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3130910A" wp14:editId="2F38EFFF">
                  <wp:extent cx="685800" cy="685800"/>
                  <wp:effectExtent l="0" t="0" r="0" b="0"/>
                  <wp:docPr id="13" name="Gráfico 13" descr="Lis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áfico 13" descr="Lista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lang w:val="pt-BR"/>
              </w:rPr>
              <w:id w:val="-476073456"/>
              <w:placeholder>
                <w:docPart w:val="E985B67034C94B8FAAC7F7F47329B9AD"/>
              </w:placeholder>
              <w:temporary/>
              <w:showingPlcHdr/>
              <w15:appearance w15:val="hidden"/>
            </w:sdtPr>
            <w:sdtEndPr/>
            <w:sdtContent>
              <w:p w14:paraId="38A52D63" w14:textId="77777777" w:rsidR="00C17936" w:rsidRPr="00EA2CEE" w:rsidRDefault="00C17936" w:rsidP="0053179B">
                <w:pPr>
                  <w:pStyle w:val="Cabealhodelista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 xml:space="preserve">INCLUÍDOS </w:t>
                </w:r>
              </w:p>
              <w:p w14:paraId="33CAFDA4" w14:textId="77777777" w:rsidR="00C17936" w:rsidRPr="00EA2CEE" w:rsidRDefault="00C17936" w:rsidP="0053179B">
                <w:pPr>
                  <w:pStyle w:val="Cabealhodelista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PRIORIDADES:</w:t>
                </w:r>
              </w:p>
            </w:sdtContent>
          </w:sdt>
          <w:sdt>
            <w:sdtPr>
              <w:rPr>
                <w:lang w:val="pt-BR"/>
              </w:rPr>
              <w:id w:val="-1152058543"/>
              <w:placeholder>
                <w:docPart w:val="178EA757ED1C4C86A4686232B446C970"/>
              </w:placeholder>
              <w:temporary/>
              <w:showingPlcHdr/>
              <w15:appearance w15:val="hidden"/>
            </w:sdtPr>
            <w:sdtEndPr/>
            <w:sdtContent>
              <w:p w14:paraId="0D714BC8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Melhorar a presença da mídia social</w:t>
                </w:r>
              </w:p>
              <w:p w14:paraId="4E74EAE8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Garanta que o custo de desenvolvimento permaneça abaixo do orçamento</w:t>
                </w:r>
              </w:p>
            </w:sdtContent>
          </w:sdt>
          <w:p w14:paraId="7664A969" w14:textId="77777777" w:rsidR="00C17936" w:rsidRPr="00EA2CEE" w:rsidRDefault="00C17936" w:rsidP="00F620CA">
            <w:pPr>
              <w:ind w:left="360"/>
              <w:rPr>
                <w:lang w:val="pt-BR"/>
              </w:rPr>
            </w:pPr>
          </w:p>
          <w:p w14:paraId="0EC406E7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114972CF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365BC86D" wp14:editId="7A24DFAD">
                  <wp:extent cx="685800" cy="685800"/>
                  <wp:effectExtent l="0" t="0" r="0" b="0"/>
                  <wp:docPr id="14" name="Gráfico 14" descr="Discussão de ideias em gru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áfico 14" descr="Discussão de ideias em grupo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62D17" w14:textId="77777777" w:rsidR="00C17936" w:rsidRPr="00EA2CEE" w:rsidRDefault="00A440F7" w:rsidP="0053179B">
            <w:pPr>
              <w:pStyle w:val="Cabealhodelista"/>
              <w:rPr>
                <w:lang w:val="pt-BR"/>
              </w:rPr>
            </w:pPr>
            <w:sdt>
              <w:sdtPr>
                <w:rPr>
                  <w:lang w:val="pt-BR"/>
                </w:rPr>
                <w:id w:val="-1866048818"/>
                <w:placeholder>
                  <w:docPart w:val="897A5B15A5E240519B99063494581020"/>
                </w:placeholder>
                <w:temporary/>
                <w:showingPlcHdr/>
                <w15:appearance w15:val="hidden"/>
              </w:sdtPr>
              <w:sdtEndPr/>
              <w:sdtContent>
                <w:r w:rsidR="00C17936" w:rsidRPr="00EA2CEE">
                  <w:rPr>
                    <w:lang w:val="pt-BR" w:bidi="pt-BR"/>
                  </w:rPr>
                  <w:t>OPORTUNIDADES PARA FUNCIONÁRIOS</w:t>
                </w:r>
              </w:sdtContent>
            </w:sdt>
          </w:p>
          <w:sdt>
            <w:sdtPr>
              <w:rPr>
                <w:lang w:val="pt-BR"/>
              </w:rPr>
              <w:id w:val="-1539737693"/>
              <w:placeholder>
                <w:docPart w:val="925570FF43B44BC4812D7296C9751125"/>
              </w:placeholder>
              <w:temporary/>
              <w:showingPlcHdr/>
              <w15:appearance w15:val="hidden"/>
            </w:sdtPr>
            <w:sdtEndPr/>
            <w:sdtContent>
              <w:p w14:paraId="52BCA68B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Iniciam os estagiários</w:t>
                </w:r>
              </w:p>
              <w:p w14:paraId="2A4DFE82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Equipes de recreação internas</w:t>
                </w:r>
              </w:p>
              <w:p w14:paraId="0D299D2B" w14:textId="77777777" w:rsidR="00C17936" w:rsidRPr="00EA2CEE" w:rsidRDefault="00C17936" w:rsidP="0053179B">
                <w:pPr>
                  <w:pStyle w:val="Marcadores"/>
                  <w:rPr>
                    <w:lang w:val="pt-BR"/>
                  </w:rPr>
                </w:pPr>
                <w:r w:rsidRPr="00EA2CEE">
                  <w:rPr>
                    <w:lang w:val="pt-BR" w:bidi="pt-BR"/>
                  </w:rPr>
                  <w:t>Torneios de xadrez</w:t>
                </w:r>
              </w:p>
            </w:sdtContent>
          </w:sdt>
          <w:p w14:paraId="107F293B" w14:textId="77777777" w:rsidR="00C17936" w:rsidRPr="00EA2CEE" w:rsidRDefault="00C17936" w:rsidP="006F5A91">
            <w:pPr>
              <w:spacing w:before="120"/>
              <w:rPr>
                <w:lang w:val="pt-BR"/>
              </w:rPr>
            </w:pPr>
          </w:p>
        </w:tc>
        <w:tc>
          <w:tcPr>
            <w:tcW w:w="360" w:type="dxa"/>
            <w:vMerge w:val="restart"/>
          </w:tcPr>
          <w:p w14:paraId="795D6F28" w14:textId="77777777" w:rsidR="00C17936" w:rsidRPr="00EA2CEE" w:rsidRDefault="00C17936" w:rsidP="00500AC9">
            <w:pPr>
              <w:pStyle w:val="Ttulo2"/>
              <w:rPr>
                <w:lang w:val="pt-BR"/>
              </w:rPr>
            </w:pPr>
          </w:p>
        </w:tc>
        <w:tc>
          <w:tcPr>
            <w:tcW w:w="7200" w:type="dxa"/>
          </w:tcPr>
          <w:p w14:paraId="107E509D" w14:textId="797F938D" w:rsidR="00C17936" w:rsidRPr="00EA2CEE" w:rsidRDefault="007F1B95" w:rsidP="00FE44CB">
            <w:pPr>
              <w:pStyle w:val="Ttulo2"/>
              <w:rPr>
                <w:lang w:val="pt-BR"/>
              </w:rPr>
            </w:pPr>
            <w:r w:rsidRPr="007F1B95">
              <w:rPr>
                <w:lang w:val="pt-BR"/>
              </w:rPr>
              <w:t>O ListFy</w:t>
            </w:r>
          </w:p>
        </w:tc>
      </w:tr>
      <w:tr w:rsidR="00C17936" w:rsidRPr="00EA2CEE" w14:paraId="1BDD6E95" w14:textId="77777777" w:rsidTr="00C17936">
        <w:trPr>
          <w:trHeight w:val="11808"/>
        </w:trPr>
        <w:tc>
          <w:tcPr>
            <w:tcW w:w="3240" w:type="dxa"/>
            <w:vMerge/>
          </w:tcPr>
          <w:p w14:paraId="3C7E5120" w14:textId="77777777" w:rsidR="00C17936" w:rsidRPr="00EA2CEE" w:rsidRDefault="00C17936" w:rsidP="00C17936">
            <w:pPr>
              <w:pStyle w:val="Ttulo3"/>
              <w:rPr>
                <w:lang w:val="pt-BR" w:eastAsia="en-AU"/>
              </w:rPr>
            </w:pPr>
          </w:p>
        </w:tc>
        <w:tc>
          <w:tcPr>
            <w:tcW w:w="360" w:type="dxa"/>
            <w:vMerge/>
          </w:tcPr>
          <w:p w14:paraId="54FB013B" w14:textId="77777777" w:rsidR="00C17936" w:rsidRPr="00EA2CEE" w:rsidRDefault="00C17936" w:rsidP="00C17936">
            <w:pPr>
              <w:pStyle w:val="Ttulo2"/>
              <w:rPr>
                <w:lang w:val="pt-BR"/>
              </w:rPr>
            </w:pPr>
          </w:p>
        </w:tc>
        <w:tc>
          <w:tcPr>
            <w:tcW w:w="7200" w:type="dxa"/>
          </w:tcPr>
          <w:p w14:paraId="030E4336" w14:textId="133E4829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Promove a execução de Checklists;</w:t>
            </w:r>
          </w:p>
          <w:p w14:paraId="165C2685" w14:textId="77777777" w:rsidR="007F1B95" w:rsidRPr="007F1B95" w:rsidRDefault="007F1B95" w:rsidP="007F1B95">
            <w:pPr>
              <w:pStyle w:val="Ttulo2"/>
              <w:ind w:left="720"/>
              <w:rPr>
                <w:b/>
                <w:bCs/>
                <w:noProof/>
                <w:sz w:val="20"/>
                <w:szCs w:val="20"/>
                <w:lang w:val="pt-BR"/>
              </w:rPr>
            </w:pPr>
          </w:p>
          <w:p w14:paraId="74105CE0" w14:textId="4D2B6F5D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Possibilita a integração dos Checklists com Eventos e Indicadores;</w:t>
            </w:r>
          </w:p>
          <w:p w14:paraId="559B9838" w14:textId="77777777" w:rsidR="007F1B95" w:rsidRPr="007F1B95" w:rsidRDefault="007F1B95" w:rsidP="007F1B95">
            <w:pPr>
              <w:pStyle w:val="Ttulo2"/>
              <w:ind w:left="720"/>
              <w:rPr>
                <w:b/>
                <w:bCs/>
                <w:noProof/>
                <w:sz w:val="20"/>
                <w:szCs w:val="20"/>
                <w:lang w:val="pt-BR"/>
              </w:rPr>
            </w:pPr>
          </w:p>
          <w:p w14:paraId="3D3B29CE" w14:textId="0429E0A4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Aplicação em nuvem: acesse de qualquer lugar;</w:t>
            </w:r>
          </w:p>
          <w:p w14:paraId="0B5CDA28" w14:textId="77777777" w:rsidR="007F1B95" w:rsidRPr="007F1B95" w:rsidRDefault="007F1B95" w:rsidP="007F1B95">
            <w:pPr>
              <w:pStyle w:val="PargrafodaLista"/>
              <w:rPr>
                <w:sz w:val="16"/>
                <w:szCs w:val="16"/>
                <w:lang w:val="pt-BR"/>
              </w:rPr>
            </w:pPr>
          </w:p>
          <w:p w14:paraId="0F89901C" w14:textId="77777777" w:rsidR="00C17936" w:rsidRPr="007F1B95" w:rsidRDefault="007F1B95" w:rsidP="007F1B95">
            <w:pPr>
              <w:pStyle w:val="PargrafodaLista"/>
              <w:numPr>
                <w:ilvl w:val="0"/>
                <w:numId w:val="8"/>
              </w:numPr>
              <w:rPr>
                <w:lang w:val="pt-BR"/>
              </w:rPr>
            </w:pPr>
            <w:r w:rsidRPr="007F1B95">
              <w:rPr>
                <w:b/>
                <w:bCs/>
                <w:caps/>
                <w:noProof/>
                <w:spacing w:val="80"/>
                <w:sz w:val="20"/>
                <w:szCs w:val="20"/>
                <w:lang w:val="pt-BR"/>
              </w:rPr>
              <w:t>Controle e governança total de usuários e acessos</w:t>
            </w: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.</w:t>
            </w:r>
          </w:p>
          <w:p w14:paraId="2B6A4456" w14:textId="77777777" w:rsidR="007F1B95" w:rsidRPr="007F1B95" w:rsidRDefault="007F1B95" w:rsidP="007F1B95">
            <w:pPr>
              <w:pStyle w:val="PargrafodaLista"/>
              <w:rPr>
                <w:lang w:val="pt-BR"/>
              </w:rPr>
            </w:pPr>
          </w:p>
          <w:p w14:paraId="2275818F" w14:textId="77777777" w:rsidR="007F1B95" w:rsidRDefault="007F1B95" w:rsidP="007F1B95">
            <w:pPr>
              <w:pStyle w:val="Ttulo3"/>
              <w:rPr>
                <w:rStyle w:val="jsgrdq"/>
                <w:color w:val="00385C"/>
              </w:rPr>
            </w:pPr>
            <w:r>
              <w:rPr>
                <w:rStyle w:val="jsgrdq"/>
                <w:color w:val="00385C"/>
              </w:rPr>
              <w:t>Principais Benefícios</w:t>
            </w:r>
          </w:p>
          <w:p w14:paraId="782E8FE0" w14:textId="77777777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Ganho de produtividade;</w:t>
            </w:r>
          </w:p>
          <w:p w14:paraId="1FB0EFAA" w14:textId="77777777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Eliminação de tarefas manuais;</w:t>
            </w:r>
          </w:p>
          <w:p w14:paraId="5C3B7AC0" w14:textId="77777777" w:rsidR="007F1B95" w:rsidRPr="007F1B95" w:rsidRDefault="007F1B95" w:rsidP="007F1B95">
            <w:pPr>
              <w:pStyle w:val="Ttulo2"/>
              <w:numPr>
                <w:ilvl w:val="0"/>
                <w:numId w:val="8"/>
              </w:numPr>
              <w:rPr>
                <w:b/>
                <w:bCs/>
                <w:noProof/>
                <w:sz w:val="20"/>
                <w:szCs w:val="20"/>
                <w:lang w:val="pt-BR"/>
              </w:rPr>
            </w:pPr>
            <w:r w:rsidRPr="007F1B95">
              <w:rPr>
                <w:b/>
                <w:bCs/>
                <w:noProof/>
                <w:sz w:val="20"/>
                <w:szCs w:val="20"/>
                <w:lang w:val="pt-BR"/>
              </w:rPr>
              <w:t>Eficiência operacional;</w:t>
            </w:r>
          </w:p>
          <w:p w14:paraId="183A9E73" w14:textId="06BD0ECB" w:rsidR="007F1B95" w:rsidRPr="007F1B95" w:rsidRDefault="00A440F7" w:rsidP="007F1B95">
            <w:pPr>
              <w:pStyle w:val="Ttulo2"/>
              <w:numPr>
                <w:ilvl w:val="0"/>
                <w:numId w:val="8"/>
              </w:numPr>
              <w:rPr>
                <w:lang w:val="pt-BR"/>
              </w:rPr>
            </w:pPr>
            <w:r w:rsidRPr="00A440F7">
              <w:rPr>
                <w:b/>
                <w:bCs/>
                <w:noProof/>
                <w:sz w:val="20"/>
                <w:szCs w:val="20"/>
                <w:lang w:val="pt-BR"/>
              </w:rPr>
              <w:drawing>
                <wp:anchor distT="0" distB="0" distL="114300" distR="114300" simplePos="0" relativeHeight="251679743" behindDoc="1" locked="0" layoutInCell="1" allowOverlap="1" wp14:anchorId="58A4F43C" wp14:editId="685ADD3E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608330</wp:posOffset>
                  </wp:positionV>
                  <wp:extent cx="4307205" cy="3011170"/>
                  <wp:effectExtent l="0" t="0" r="0" b="0"/>
                  <wp:wrapTight wrapText="bothSides">
                    <wp:wrapPolygon edited="0">
                      <wp:start x="0" y="0"/>
                      <wp:lineTo x="0" y="21454"/>
                      <wp:lineTo x="21495" y="21454"/>
                      <wp:lineTo x="21495" y="0"/>
                      <wp:lineTo x="0" y="0"/>
                    </wp:wrapPolygon>
                  </wp:wrapTight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205" cy="301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F1B95" w:rsidRPr="007F1B95">
              <w:rPr>
                <w:b/>
                <w:bCs/>
                <w:noProof/>
                <w:sz w:val="20"/>
                <w:szCs w:val="20"/>
                <w:lang w:val="pt-BR"/>
              </w:rPr>
              <w:t>Mobilidade com o uso em tablet e smartphones.</w:t>
            </w:r>
          </w:p>
        </w:tc>
      </w:tr>
    </w:tbl>
    <w:p w14:paraId="18E80493" w14:textId="77777777" w:rsidR="007762BF" w:rsidRPr="00EA2CEE" w:rsidRDefault="007762BF">
      <w:pPr>
        <w:rPr>
          <w:lang w:val="pt-BR"/>
        </w:rPr>
      </w:pPr>
    </w:p>
    <w:p w14:paraId="180448F5" w14:textId="77777777" w:rsidR="00C17936" w:rsidRPr="00EA2CEE" w:rsidRDefault="00C17936">
      <w:pPr>
        <w:rPr>
          <w:lang w:val="pt-BR"/>
        </w:rPr>
        <w:sectPr w:rsidR="00C17936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7F1A52BB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EA2CEE" w14:paraId="78176033" w14:textId="77777777" w:rsidTr="00F32B21">
        <w:trPr>
          <w:trHeight w:val="432"/>
        </w:trPr>
        <w:tc>
          <w:tcPr>
            <w:tcW w:w="10800" w:type="dxa"/>
          </w:tcPr>
          <w:p w14:paraId="2FE4D049" w14:textId="77777777" w:rsidR="004A4C49" w:rsidRPr="00EA2CEE" w:rsidRDefault="004A4C49" w:rsidP="00D51608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3D4F672B" wp14:editId="2A35AB99">
                  <wp:extent cx="2286000" cy="222740"/>
                  <wp:effectExtent l="0" t="0" r="0" b="6350"/>
                  <wp:docPr id="15" name="Gráfico 15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EA2CEE" w14:paraId="2DF8AE95" w14:textId="77777777" w:rsidTr="00FE44CB">
        <w:trPr>
          <w:trHeight w:val="1440"/>
        </w:trPr>
        <w:tc>
          <w:tcPr>
            <w:tcW w:w="10800" w:type="dxa"/>
          </w:tcPr>
          <w:p w14:paraId="33D28302" w14:textId="79F1FAEE" w:rsidR="004A4C49" w:rsidRPr="00EA2CEE" w:rsidRDefault="00BB1C69" w:rsidP="004048B0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Nosso framework</w:t>
            </w:r>
          </w:p>
        </w:tc>
      </w:tr>
      <w:tr w:rsidR="004A4C49" w:rsidRPr="00EA2CEE" w14:paraId="07068EE2" w14:textId="77777777" w:rsidTr="00F32B21">
        <w:trPr>
          <w:trHeight w:val="1764"/>
        </w:trPr>
        <w:tc>
          <w:tcPr>
            <w:tcW w:w="10800" w:type="dxa"/>
          </w:tcPr>
          <w:p w14:paraId="6123EF80" w14:textId="77777777" w:rsidR="00354BCE" w:rsidRDefault="00BB1C69" w:rsidP="00BB1C69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Temos uma aplicação em nuvem, possibilitando o acesso multiplataforma através de qualquer device que tenha acesso à internet.</w:t>
            </w:r>
          </w:p>
          <w:p w14:paraId="147E3183" w14:textId="637AC6A5" w:rsidR="00BB1C69" w:rsidRDefault="00BB1C69" w:rsidP="00BB1C69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Ao interagir com a ferramenta</w:t>
            </w:r>
            <w:r w:rsidR="002A07A5">
              <w:rPr>
                <w:lang w:val="pt-BR"/>
              </w:rPr>
              <w:t xml:space="preserve"> serão feitos request’s  via api para o serviço de nuvem da Azure.</w:t>
            </w:r>
          </w:p>
          <w:p w14:paraId="2F41B697" w14:textId="41C54993" w:rsidR="002A07A5" w:rsidRPr="00EA2CEE" w:rsidRDefault="002A07A5" w:rsidP="00BB1C69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Abaixo estão os endpoint’s que podem ser utilizados para acesso à ferramenta.</w:t>
            </w:r>
          </w:p>
        </w:tc>
      </w:tr>
      <w:tr w:rsidR="0072626F" w:rsidRPr="00EA2CEE" w14:paraId="3183AAF5" w14:textId="77777777" w:rsidTr="008F1ABD">
        <w:trPr>
          <w:trHeight w:val="288"/>
        </w:trPr>
        <w:tc>
          <w:tcPr>
            <w:tcW w:w="10800" w:type="dxa"/>
          </w:tcPr>
          <w:p w14:paraId="21A42748" w14:textId="1A699371" w:rsidR="0072626F" w:rsidRPr="00EA2CEE" w:rsidRDefault="00BB1C69" w:rsidP="004A4C49">
            <w:pPr>
              <w:rPr>
                <w:lang w:val="pt-BR"/>
              </w:rPr>
            </w:pPr>
            <w:r w:rsidRPr="00BB1C69">
              <w:rPr>
                <w:lang w:val="pt-BR"/>
              </w:rPr>
              <w:drawing>
                <wp:inline distT="0" distB="0" distL="0" distR="0" wp14:anchorId="5F4A0AF3" wp14:editId="4796C9B3">
                  <wp:extent cx="6645910" cy="3741420"/>
                  <wp:effectExtent l="19050" t="19050" r="21590" b="1143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41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5">
                                <a:lumMod val="25000"/>
                                <a:lumOff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5E5087" w14:textId="58927E38" w:rsidR="00B4432F" w:rsidRDefault="00B4432F" w:rsidP="008920BB">
      <w:pPr>
        <w:rPr>
          <w:lang w:val="pt-BR"/>
        </w:rPr>
      </w:pPr>
    </w:p>
    <w:p w14:paraId="07011113" w14:textId="045A995A" w:rsidR="002A07A5" w:rsidRDefault="002A07A5" w:rsidP="008920BB">
      <w:pPr>
        <w:rPr>
          <w:lang w:val="pt-BR"/>
        </w:rPr>
      </w:pPr>
      <w:r>
        <w:rPr>
          <w:lang w:val="pt-BR"/>
        </w:rPr>
        <w:t>Os endpoint’s</w:t>
      </w:r>
      <w:r w:rsidR="00B1000E">
        <w:rPr>
          <w:lang w:val="pt-BR"/>
        </w:rPr>
        <w:t xml:space="preserve"> resultam em arquivos JSON que são convertidos em formato tabular para serem armazenados em um banco de dados relacional:</w:t>
      </w:r>
    </w:p>
    <w:p w14:paraId="22B9C40D" w14:textId="77777777" w:rsidR="00B1000E" w:rsidRDefault="00B1000E" w:rsidP="008920BB">
      <w:pPr>
        <w:rPr>
          <w:lang w:val="pt-BR"/>
        </w:rPr>
      </w:pPr>
    </w:p>
    <w:p w14:paraId="3717ADF9" w14:textId="57031140" w:rsidR="002A07A5" w:rsidRPr="00EA2CEE" w:rsidRDefault="002A07A5" w:rsidP="008920B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BB998EC" wp14:editId="2E7F9404">
            <wp:extent cx="6645910" cy="1994535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7A5" w:rsidRPr="00EA2CEE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59D3D" w14:textId="77777777" w:rsidR="00CD0A80" w:rsidRDefault="00CD0A80" w:rsidP="006B633A">
      <w:r>
        <w:separator/>
      </w:r>
    </w:p>
  </w:endnote>
  <w:endnote w:type="continuationSeparator" w:id="0">
    <w:p w14:paraId="54C1AB5C" w14:textId="77777777" w:rsidR="00CD0A80" w:rsidRDefault="00CD0A80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EC7D0" w14:textId="77777777" w:rsidR="00A440F7" w:rsidRDefault="00A440F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6119E" w14:textId="35FA29A2" w:rsidR="006B633A" w:rsidRPr="006F5A91" w:rsidRDefault="00A440F7" w:rsidP="006F5A91">
    <w:pPr>
      <w:pStyle w:val="Rodap"/>
    </w:pPr>
    <w:r>
      <w:rPr>
        <w:rFonts w:ascii="Calibri" w:hAnsi="Calibri" w:cs="Calibri"/>
        <w:noProof/>
        <w:color w:val="000000"/>
        <w:lang w:val="en-AU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91BE95E" wp14:editId="7BC49823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9" name="MSIPCMe8034309bb644fa6a743f43a" descr="{&quot;HashCode&quot;:-249242213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03A129BA" w14:textId="237577B6" w:rsidR="00A440F7" w:rsidRPr="00A440F7" w:rsidRDefault="00A440F7" w:rsidP="00A440F7">
                          <w:pPr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A440F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Classificação: Interno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1BE95E" id="_x0000_t202" coordsize="21600,21600" o:spt="202" path="m,l,21600r21600,l21600,xe">
              <v:stroke joinstyle="miter"/>
              <v:path gradientshapeok="t" o:connecttype="rect"/>
            </v:shapetype>
            <v:shape id="MSIPCMe8034309bb644fa6a743f43a" o:spid="_x0000_s1026" type="#_x0000_t202" alt="{&quot;HashCode&quot;:-249242213,&quot;Height&quot;:841.0,&quot;Width&quot;:595.0,&quot;Placement&quot;:&quot;Footer&quot;,&quot;Index&quot;:&quot;Primary&quot;,&quot;Section&quot;:1,&quot;Top&quot;:0.0,&quot;Left&quot;:0.0}" style="position:absolute;left:0;text-align:left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" o:allowincell="f" filled="f" stroked="f" strokeweight=".5pt">
              <v:fill o:detectmouseclick="t"/>
              <v:textbox inset="20pt,0,,0">
                <w:txbxContent>
                  <w:p w14:paraId="03A129BA" w14:textId="237577B6" w:rsidR="00A440F7" w:rsidRPr="00A440F7" w:rsidRDefault="00A440F7" w:rsidP="00A440F7">
                    <w:pPr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A440F7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Classificação: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43194A0A412E4B5088B86BD7D972A9CC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eastAsia="Calibri" w:hAnsi="Calibri" w:cs="Calibri"/>
            <w:color w:val="000000"/>
            <w:lang w:val="pt-BR" w:bidi="pt-BR"/>
          </w:rPr>
          <w:t>REVISÃO ANUAL</w:t>
        </w:r>
      </w:sdtContent>
    </w:sdt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7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405CD" w14:textId="60052234" w:rsidR="006F5A91" w:rsidRPr="006F5A91" w:rsidRDefault="00A440F7" w:rsidP="006F5A91">
    <w:pPr>
      <w:pStyle w:val="Rodap"/>
    </w:pPr>
    <w:r>
      <w:rPr>
        <w:rFonts w:ascii="Calibri" w:eastAsia="Calibri" w:hAnsi="Calibri" w:cs="Calibri"/>
        <w:noProof/>
        <w:color w:val="000000"/>
        <w:lang w:val="pt-BR" w:bidi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FFE021A" wp14:editId="42336442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20" name="MSIPCM0f404fb1ab7f7068dc6e5559" descr="{&quot;HashCode&quot;:-249242213,&quot;Height&quot;:841.0,&quot;Width&quot;:595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1B06660" w14:textId="57B94EB6" w:rsidR="00A440F7" w:rsidRPr="00A440F7" w:rsidRDefault="00A440F7" w:rsidP="00A440F7">
                          <w:pPr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A440F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Classificação: Interno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FE021A" id="_x0000_t202" coordsize="21600,21600" o:spt="202" path="m,l,21600r21600,l21600,xe">
              <v:stroke joinstyle="miter"/>
              <v:path gradientshapeok="t" o:connecttype="rect"/>
            </v:shapetype>
            <v:shape id="MSIPCM0f404fb1ab7f7068dc6e5559" o:spid="_x0000_s1027" type="#_x0000_t202" alt="{&quot;HashCode&quot;:-249242213,&quot;Height&quot;:841.0,&quot;Width&quot;:595.0,&quot;Placement&quot;:&quot;Footer&quot;,&quot;Index&quot;:&quot;FirstPage&quot;,&quot;Section&quot;:1,&quot;Top&quot;:0.0,&quot;Left&quot;:0.0}" style="position:absolute;left:0;text-align:left;margin-left:0;margin-top:805.9pt;width:595.3pt;height:21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" o:allowincell="f" filled="f" stroked="f" strokeweight=".5pt">
              <v:fill o:detectmouseclick="t"/>
              <v:textbox inset="20pt,0,,0">
                <w:txbxContent>
                  <w:p w14:paraId="51B06660" w14:textId="57B94EB6" w:rsidR="00A440F7" w:rsidRPr="00A440F7" w:rsidRDefault="00A440F7" w:rsidP="00A440F7">
                    <w:pPr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A440F7">
                      <w:rPr>
                        <w:rFonts w:ascii="Calibri" w:hAnsi="Calibri" w:cs="Calibri"/>
                        <w:color w:val="000000"/>
                        <w:sz w:val="20"/>
                      </w:rPr>
                      <w:t>Classificação: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D0A80">
      <w:rPr>
        <w:rFonts w:ascii="Calibri" w:eastAsia="Calibri" w:hAnsi="Calibri" w:cs="Calibri"/>
        <w:color w:val="000000"/>
        <w:lang w:val="pt-BR" w:bidi="pt-BR"/>
      </w:rPr>
      <w:t>README</w:t>
    </w:r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6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E8E81" w14:textId="77777777" w:rsidR="00CD0A80" w:rsidRDefault="00CD0A80" w:rsidP="006B633A">
      <w:r>
        <w:separator/>
      </w:r>
    </w:p>
  </w:footnote>
  <w:footnote w:type="continuationSeparator" w:id="0">
    <w:p w14:paraId="5B5CA2D0" w14:textId="77777777" w:rsidR="00CD0A80" w:rsidRDefault="00CD0A80" w:rsidP="006B6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EB5BB" w14:textId="77777777" w:rsidR="00A440F7" w:rsidRDefault="00A440F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E0B82" w14:textId="77777777" w:rsidR="00A440F7" w:rsidRDefault="00A440F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5B5B4" w14:textId="77777777" w:rsidR="00A440F7" w:rsidRDefault="00A440F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71099F"/>
    <w:multiLevelType w:val="hybridMultilevel"/>
    <w:tmpl w:val="5B4CF430"/>
    <w:lvl w:ilvl="0" w:tplc="78664C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0268193">
    <w:abstractNumId w:val="1"/>
  </w:num>
  <w:num w:numId="2" w16cid:durableId="525867981">
    <w:abstractNumId w:val="5"/>
  </w:num>
  <w:num w:numId="3" w16cid:durableId="1607694713">
    <w:abstractNumId w:val="0"/>
  </w:num>
  <w:num w:numId="4" w16cid:durableId="955866354">
    <w:abstractNumId w:val="4"/>
  </w:num>
  <w:num w:numId="5" w16cid:durableId="302781151">
    <w:abstractNumId w:val="7"/>
  </w:num>
  <w:num w:numId="6" w16cid:durableId="976380207">
    <w:abstractNumId w:val="3"/>
  </w:num>
  <w:num w:numId="7" w16cid:durableId="56976985">
    <w:abstractNumId w:val="2"/>
  </w:num>
  <w:num w:numId="8" w16cid:durableId="15233943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CD0A80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3CD4"/>
    <w:rsid w:val="002658AD"/>
    <w:rsid w:val="00265965"/>
    <w:rsid w:val="0027432C"/>
    <w:rsid w:val="00276A77"/>
    <w:rsid w:val="0028344C"/>
    <w:rsid w:val="002A07A5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28D5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1B95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40F7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000E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1C69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0A80"/>
    <w:rsid w:val="00CD786A"/>
    <w:rsid w:val="00CD7F84"/>
    <w:rsid w:val="00D1516A"/>
    <w:rsid w:val="00D26642"/>
    <w:rsid w:val="00D37C6B"/>
    <w:rsid w:val="00D70E35"/>
    <w:rsid w:val="00D91959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A0EF8"/>
    <w:rsid w:val="00EA1FB1"/>
    <w:rsid w:val="00EA2CEE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EEA55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tulo1">
    <w:name w:val="heading 1"/>
    <w:basedOn w:val="Normal"/>
    <w:next w:val="Normal"/>
    <w:link w:val="Ttulo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tulo2">
    <w:name w:val="heading 2"/>
    <w:basedOn w:val="Normal"/>
    <w:next w:val="Normal"/>
    <w:link w:val="Ttulo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tulo3">
    <w:name w:val="heading 3"/>
    <w:basedOn w:val="Ttulo2"/>
    <w:next w:val="Normal"/>
    <w:link w:val="Ttulo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tulo2Char">
    <w:name w:val="Título 2 Char"/>
    <w:basedOn w:val="Fontepargpadro"/>
    <w:link w:val="Ttulo2"/>
    <w:uiPriority w:val="1"/>
    <w:rsid w:val="004048B0"/>
    <w:rPr>
      <w:caps/>
      <w:spacing w:val="80"/>
      <w:sz w:val="72"/>
      <w:szCs w:val="72"/>
    </w:rPr>
  </w:style>
  <w:style w:type="character" w:customStyle="1" w:styleId="Ttulo3Char">
    <w:name w:val="Título 3 Char"/>
    <w:basedOn w:val="Fontepargpadro"/>
    <w:link w:val="Ttulo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tulo">
    <w:name w:val="Subtitle"/>
    <w:basedOn w:val="Ttulo3"/>
    <w:next w:val="Normal"/>
    <w:link w:val="Subttulo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tuloChar">
    <w:name w:val="Subtítulo Char"/>
    <w:basedOn w:val="Fontepargpadro"/>
    <w:link w:val="Subttulo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Cabealho">
    <w:name w:val="header"/>
    <w:basedOn w:val="Normal"/>
    <w:link w:val="Cabealho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10D36"/>
  </w:style>
  <w:style w:type="paragraph" w:styleId="Rodap">
    <w:name w:val="footer"/>
    <w:basedOn w:val="Normal"/>
    <w:link w:val="Rodap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110D36"/>
  </w:style>
  <w:style w:type="table" w:styleId="SimplesTabela2">
    <w:name w:val="Plain Table 2"/>
    <w:basedOn w:val="Tabela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egenda">
    <w:name w:val="caption"/>
    <w:basedOn w:val="Normal"/>
    <w:next w:val="Normal"/>
    <w:uiPriority w:val="35"/>
    <w:qFormat/>
    <w:rsid w:val="0010133A"/>
    <w:rPr>
      <w:sz w:val="20"/>
    </w:rPr>
  </w:style>
  <w:style w:type="paragraph" w:styleId="Ttulo">
    <w:name w:val="Title"/>
    <w:basedOn w:val="Normal"/>
    <w:next w:val="Normal"/>
    <w:link w:val="Ttulo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tuloChar">
    <w:name w:val="Título Char"/>
    <w:basedOn w:val="Fontepargpadro"/>
    <w:link w:val="Ttulo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o">
    <w:name w:val="Quote"/>
    <w:basedOn w:val="Normal"/>
    <w:next w:val="Normal"/>
    <w:link w:val="Citao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oChar">
    <w:name w:val="Citação Char"/>
    <w:basedOn w:val="Fontepargpadro"/>
    <w:link w:val="Citao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odoEspaoReservado">
    <w:name w:val="Placeholder Text"/>
    <w:basedOn w:val="Fontepargpadro"/>
    <w:uiPriority w:val="99"/>
    <w:semiHidden/>
    <w:rsid w:val="000D1DA3"/>
    <w:rPr>
      <w:color w:val="808080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egritonormal">
    <w:name w:val="Negrito normal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tulo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tulo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tulo"/>
    <w:uiPriority w:val="6"/>
    <w:semiHidden/>
    <w:rsid w:val="00110D36"/>
    <w:rPr>
      <w:color w:val="2C2153" w:themeColor="accent4"/>
    </w:rPr>
  </w:style>
  <w:style w:type="character" w:styleId="Refdecomentrio">
    <w:name w:val="annotation reference"/>
    <w:basedOn w:val="Fontepargpadro"/>
    <w:uiPriority w:val="99"/>
    <w:semiHidden/>
    <w:rsid w:val="00C014F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C014F1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014F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014F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014F1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elaesquerda1">
    <w:name w:val="Tabela à esquerda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elaesquerda2">
    <w:name w:val="Tabela à esquerda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elaesquerda3">
    <w:name w:val="Tabela à esquerda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adosdatabela">
    <w:name w:val="Dados da tabel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Cabealhodatabela">
    <w:name w:val="Cabeçalho da tabela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Cabealhodelista">
    <w:name w:val="Cabeçalho de lista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Marcadores">
    <w:name w:val="Marcador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esdecapa">
    <w:name w:val="Informações de capa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customStyle="1" w:styleId="jsgrdq">
    <w:name w:val="jsgrdq"/>
    <w:basedOn w:val="Fontepargpadro"/>
    <w:rsid w:val="00CD0A80"/>
  </w:style>
  <w:style w:type="paragraph" w:styleId="PargrafodaLista">
    <w:name w:val="List Paragraph"/>
    <w:basedOn w:val="Normal"/>
    <w:uiPriority w:val="34"/>
    <w:semiHidden/>
    <w:rsid w:val="007F1B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7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29" Type="http://schemas.openxmlformats.org/officeDocument/2006/relationships/image" Target="media/image12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7.sv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header" Target="header3.xml"/><Relationship Id="rId31" Type="http://schemas.openxmlformats.org/officeDocument/2006/relationships/image" Target="media/image14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microsoft.com/office/2007/relationships/hdphoto" Target="media/hdphoto1.wdp"/><Relationship Id="rId27" Type="http://schemas.openxmlformats.org/officeDocument/2006/relationships/image" Target="media/image10.svg"/><Relationship Id="rId30" Type="http://schemas.openxmlformats.org/officeDocument/2006/relationships/image" Target="media/image13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001132944\AppData\Roaming\Microsoft\Templates\Relat&#243;rio%20empresarial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FDBE3DBB8C4408B86A36EA1313A818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4325A4-58BA-4BA1-9730-52AA1C878C1E}"/>
      </w:docPartPr>
      <w:docPartBody>
        <w:p w:rsidR="00000000" w:rsidRDefault="00513867">
          <w:pPr>
            <w:pStyle w:val="AFDBE3DBB8C4408B86A36EA1313A8188"/>
          </w:pPr>
          <w:r w:rsidRPr="00EA2CEE">
            <w:rPr>
              <w:noProof/>
              <w:lang w:bidi="pt-BR"/>
            </w:rPr>
            <w:t>|</w:t>
          </w:r>
        </w:p>
      </w:docPartBody>
    </w:docPart>
    <w:docPart>
      <w:docPartPr>
        <w:name w:val="43194A0A412E4B5088B86BD7D972A9C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80C549D-5094-4D1C-A033-8648B3874D6B}"/>
      </w:docPartPr>
      <w:docPartBody>
        <w:p w:rsidR="00000000" w:rsidRDefault="00513867">
          <w:pPr>
            <w:pStyle w:val="43194A0A412E4B5088B86BD7D972A9CC"/>
          </w:pPr>
          <w:r w:rsidRPr="00EA2CEE">
            <w:rPr>
              <w:lang w:bidi="pt-BR"/>
            </w:rPr>
            <w:t>SUBTÍTULO</w:t>
          </w:r>
        </w:p>
      </w:docPartBody>
    </w:docPart>
    <w:docPart>
      <w:docPartPr>
        <w:name w:val="9483EB8EE8EB45E184C180B73E23564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5613E68-26A8-4E85-8611-EFC5ECCE16B1}"/>
      </w:docPartPr>
      <w:docPartBody>
        <w:p w:rsidR="00000000" w:rsidRDefault="00513867">
          <w:pPr>
            <w:pStyle w:val="9483EB8EE8EB45E184C180B73E23564E"/>
          </w:pPr>
          <w:r w:rsidRPr="00EA2CEE">
            <w:rPr>
              <w:lang w:bidi="pt-BR"/>
            </w:rPr>
            <w:t>Figura 1</w:t>
          </w:r>
        </w:p>
      </w:docPartBody>
    </w:docPart>
    <w:docPart>
      <w:docPartPr>
        <w:name w:val="E3226893FC574D36A8448DCF09989CA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694D6D2-F996-4CCB-82A0-562366B1AE00}"/>
      </w:docPartPr>
      <w:docPartBody>
        <w:p w:rsidR="00433A1D" w:rsidRPr="00EA2CEE" w:rsidRDefault="00513867" w:rsidP="0053179B">
          <w:pPr>
            <w:pStyle w:val="Cabealhodelista"/>
            <w:rPr>
              <w:lang w:val="pt-BR"/>
            </w:rPr>
          </w:pPr>
          <w:r w:rsidRPr="00EA2CEE">
            <w:rPr>
              <w:lang w:val="pt-BR" w:bidi="pt-BR"/>
            </w:rPr>
            <w:t xml:space="preserve">EMPRESA </w:t>
          </w:r>
        </w:p>
        <w:p w:rsidR="00000000" w:rsidRDefault="00513867">
          <w:pPr>
            <w:pStyle w:val="E3226893FC574D36A8448DCF09989CA3"/>
          </w:pPr>
          <w:r w:rsidRPr="00EA2CEE">
            <w:rPr>
              <w:lang w:bidi="pt-BR"/>
            </w:rPr>
            <w:t>PRIORIDADES:</w:t>
          </w:r>
        </w:p>
      </w:docPartBody>
    </w:docPart>
    <w:docPart>
      <w:docPartPr>
        <w:name w:val="8A6A9DD9E48544E18E76FBFDE0753BA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2B7AA1D-EB70-4BFC-AA71-53E0AC76CE80}"/>
      </w:docPartPr>
      <w:docPartBody>
        <w:p w:rsidR="00433A1D" w:rsidRPr="00EA2CEE" w:rsidRDefault="00513867" w:rsidP="0053179B">
          <w:pPr>
            <w:pStyle w:val="Marcadores"/>
            <w:rPr>
              <w:lang w:val="pt-BR"/>
            </w:rPr>
          </w:pPr>
          <w:r w:rsidRPr="00EA2CEE">
            <w:rPr>
              <w:lang w:val="pt-BR" w:bidi="pt-BR"/>
            </w:rPr>
            <w:t>Aumente a satisfação do cliente em 2%</w:t>
          </w:r>
        </w:p>
        <w:p w:rsidR="00000000" w:rsidRDefault="00513867">
          <w:pPr>
            <w:pStyle w:val="8A6A9DD9E48544E18E76FBFDE0753BA3"/>
          </w:pPr>
          <w:r w:rsidRPr="00EA2CEE">
            <w:rPr>
              <w:lang w:bidi="pt-BR"/>
            </w:rPr>
            <w:t>Mantenha o crescimento</w:t>
          </w:r>
        </w:p>
      </w:docPartBody>
    </w:docPart>
    <w:docPart>
      <w:docPartPr>
        <w:name w:val="E985B67034C94B8FAAC7F7F47329B9A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CDC68CA-4C98-44DE-8BBD-481F63E7DDD5}"/>
      </w:docPartPr>
      <w:docPartBody>
        <w:p w:rsidR="00433A1D" w:rsidRPr="00EA2CEE" w:rsidRDefault="00513867" w:rsidP="0053179B">
          <w:pPr>
            <w:pStyle w:val="Cabealhodelista"/>
            <w:rPr>
              <w:lang w:val="pt-BR"/>
            </w:rPr>
          </w:pPr>
          <w:r w:rsidRPr="00EA2CEE">
            <w:rPr>
              <w:lang w:val="pt-BR" w:bidi="pt-BR"/>
            </w:rPr>
            <w:t xml:space="preserve">INCLUÍDOS </w:t>
          </w:r>
        </w:p>
        <w:p w:rsidR="00000000" w:rsidRDefault="00513867">
          <w:pPr>
            <w:pStyle w:val="E985B67034C94B8FAAC7F7F47329B9AD"/>
          </w:pPr>
          <w:r w:rsidRPr="00EA2CEE">
            <w:rPr>
              <w:lang w:bidi="pt-BR"/>
            </w:rPr>
            <w:t>PRIORIDADES:</w:t>
          </w:r>
        </w:p>
      </w:docPartBody>
    </w:docPart>
    <w:docPart>
      <w:docPartPr>
        <w:name w:val="178EA757ED1C4C86A4686232B446C97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779F656-1EDA-4BCA-B463-F92775C1FF60}"/>
      </w:docPartPr>
      <w:docPartBody>
        <w:p w:rsidR="00433A1D" w:rsidRPr="00EA2CEE" w:rsidRDefault="00513867" w:rsidP="0053179B">
          <w:pPr>
            <w:pStyle w:val="Marcadores"/>
            <w:rPr>
              <w:lang w:val="pt-BR"/>
            </w:rPr>
          </w:pPr>
          <w:r w:rsidRPr="00EA2CEE">
            <w:rPr>
              <w:lang w:val="pt-BR" w:bidi="pt-BR"/>
            </w:rPr>
            <w:t>Melhorar a presença da mídia social</w:t>
          </w:r>
        </w:p>
        <w:p w:rsidR="00000000" w:rsidRDefault="00513867">
          <w:pPr>
            <w:pStyle w:val="178EA757ED1C4C86A4686232B446C970"/>
          </w:pPr>
          <w:r w:rsidRPr="00EA2CEE">
            <w:rPr>
              <w:lang w:bidi="pt-BR"/>
            </w:rPr>
            <w:t xml:space="preserve">Garanta que o custo de </w:t>
          </w:r>
          <w:r w:rsidRPr="00EA2CEE">
            <w:rPr>
              <w:lang w:bidi="pt-BR"/>
            </w:rPr>
            <w:t>desenvolvimento permaneça abaixo do orçamento</w:t>
          </w:r>
        </w:p>
      </w:docPartBody>
    </w:docPart>
    <w:docPart>
      <w:docPartPr>
        <w:name w:val="897A5B15A5E240519B990634945810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F3FB8E1-FDE1-4D7B-9096-5928F66B5788}"/>
      </w:docPartPr>
      <w:docPartBody>
        <w:p w:rsidR="00000000" w:rsidRDefault="00513867">
          <w:pPr>
            <w:pStyle w:val="897A5B15A5E240519B99063494581020"/>
          </w:pPr>
          <w:r w:rsidRPr="00EA2CEE">
            <w:rPr>
              <w:lang w:bidi="pt-BR"/>
            </w:rPr>
            <w:t>OPORTUNIDADES PARA FUNCIONÁRIOS</w:t>
          </w:r>
        </w:p>
      </w:docPartBody>
    </w:docPart>
    <w:docPart>
      <w:docPartPr>
        <w:name w:val="925570FF43B44BC4812D7296C975112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E45A728-5729-4D8E-BAF4-B31AAF74B4C2}"/>
      </w:docPartPr>
      <w:docPartBody>
        <w:p w:rsidR="00433A1D" w:rsidRPr="00EA2CEE" w:rsidRDefault="00513867" w:rsidP="0053179B">
          <w:pPr>
            <w:pStyle w:val="Marcadores"/>
            <w:rPr>
              <w:lang w:val="pt-BR"/>
            </w:rPr>
          </w:pPr>
          <w:r w:rsidRPr="00EA2CEE">
            <w:rPr>
              <w:lang w:val="pt-BR" w:bidi="pt-BR"/>
            </w:rPr>
            <w:t>Iniciam os estagiários</w:t>
          </w:r>
        </w:p>
        <w:p w:rsidR="00433A1D" w:rsidRPr="00EA2CEE" w:rsidRDefault="00513867" w:rsidP="0053179B">
          <w:pPr>
            <w:pStyle w:val="Marcadores"/>
            <w:rPr>
              <w:lang w:val="pt-BR"/>
            </w:rPr>
          </w:pPr>
          <w:r w:rsidRPr="00EA2CEE">
            <w:rPr>
              <w:lang w:val="pt-BR" w:bidi="pt-BR"/>
            </w:rPr>
            <w:t>Equipes de recreação internas</w:t>
          </w:r>
        </w:p>
        <w:p w:rsidR="00000000" w:rsidRDefault="00513867">
          <w:pPr>
            <w:pStyle w:val="925570FF43B44BC4812D7296C9751125"/>
          </w:pPr>
          <w:r w:rsidRPr="00EA2CEE">
            <w:rPr>
              <w:lang w:bidi="pt-BR"/>
            </w:rPr>
            <w:t>Torneios de xadrez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75474010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867"/>
    <w:rsid w:val="0051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  <w:lang w:val="pt-PT" w:eastAsia="en-US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pt-PT" w:eastAsia="en-US"/>
    </w:rPr>
  </w:style>
  <w:style w:type="character" w:customStyle="1" w:styleId="TtuloChar">
    <w:name w:val="Título Char"/>
    <w:basedOn w:val="Fontepargpadro"/>
    <w:link w:val="Ttulo"/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pt-PT" w:eastAsia="en-US"/>
    </w:rPr>
  </w:style>
  <w:style w:type="paragraph" w:customStyle="1" w:styleId="9B0FF8B10F524D3F8A83EACC623EF92C">
    <w:name w:val="9B0FF8B10F524D3F8A83EACC623EF92C"/>
  </w:style>
  <w:style w:type="paragraph" w:styleId="Subttulo">
    <w:name w:val="Subtitle"/>
    <w:basedOn w:val="Ttulo3"/>
    <w:next w:val="Normal"/>
    <w:link w:val="Subttulo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  <w:lang w:val="pt-PT" w:eastAsia="en-US"/>
    </w:r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3AA2646538DF4BFF977D47EF43F55581">
    <w:name w:val="3AA2646538DF4BFF977D47EF43F55581"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FB85D4E4496F40D4BC08FF04870A28B6">
    <w:name w:val="FB85D4E4496F40D4BC08FF04870A28B6"/>
  </w:style>
  <w:style w:type="paragraph" w:customStyle="1" w:styleId="AFDBE3DBB8C4408B86A36EA1313A8188">
    <w:name w:val="AFDBE3DBB8C4408B86A36EA1313A8188"/>
  </w:style>
  <w:style w:type="paragraph" w:customStyle="1" w:styleId="6F0D63B2A950471098330A5517EEEA76">
    <w:name w:val="6F0D63B2A950471098330A5517EEEA76"/>
  </w:style>
  <w:style w:type="paragraph" w:customStyle="1" w:styleId="B6DF71D2F1BC45469F53DE072E1B4225">
    <w:name w:val="B6DF71D2F1BC45469F53DE072E1B4225"/>
  </w:style>
  <w:style w:type="paragraph" w:customStyle="1" w:styleId="Negritonormal">
    <w:name w:val="Negrito normal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  <w:lang w:val="pt-PT" w:eastAsia="en-US"/>
    </w:rPr>
  </w:style>
  <w:style w:type="paragraph" w:customStyle="1" w:styleId="E6A8C411142C46D898F24A068678B1A8">
    <w:name w:val="E6A8C411142C46D898F24A068678B1A8"/>
  </w:style>
  <w:style w:type="paragraph" w:customStyle="1" w:styleId="63B741FBC2D84BFEA56DBCE8612CB709">
    <w:name w:val="63B741FBC2D84BFEA56DBCE8612CB709"/>
  </w:style>
  <w:style w:type="paragraph" w:customStyle="1" w:styleId="43194A0A412E4B5088B86BD7D972A9CC">
    <w:name w:val="43194A0A412E4B5088B86BD7D972A9CC"/>
  </w:style>
  <w:style w:type="paragraph" w:customStyle="1" w:styleId="214F6C42605E4F3BBBB45365B1778F24">
    <w:name w:val="214F6C42605E4F3BBBB45365B1778F24"/>
  </w:style>
  <w:style w:type="paragraph" w:customStyle="1" w:styleId="41295BF4C88B434A869F0A56EA34D252">
    <w:name w:val="41295BF4C88B434A869F0A56EA34D252"/>
  </w:style>
  <w:style w:type="paragraph" w:customStyle="1" w:styleId="6042D47AC25C4A7FA46966BE58447846">
    <w:name w:val="6042D47AC25C4A7FA46966BE58447846"/>
  </w:style>
  <w:style w:type="paragraph" w:customStyle="1" w:styleId="9128D1CD242B442394E5D09987F8076C">
    <w:name w:val="9128D1CD242B442394E5D09987F8076C"/>
  </w:style>
  <w:style w:type="paragraph" w:customStyle="1" w:styleId="9483EB8EE8EB45E184C180B73E23564E">
    <w:name w:val="9483EB8EE8EB45E184C180B73E23564E"/>
  </w:style>
  <w:style w:type="paragraph" w:customStyle="1" w:styleId="Cabealhodelista">
    <w:name w:val="Cabeçalho de lista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  <w:lang w:val="pt-PT" w:eastAsia="en-US"/>
    </w:rPr>
  </w:style>
  <w:style w:type="paragraph" w:customStyle="1" w:styleId="E3226893FC574D36A8448DCF09989CA3">
    <w:name w:val="E3226893FC574D36A8448DCF09989CA3"/>
  </w:style>
  <w:style w:type="paragraph" w:customStyle="1" w:styleId="Marcadores">
    <w:name w:val="Marcadore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  <w:lang w:val="pt-PT" w:eastAsia="en-US"/>
    </w:rPr>
  </w:style>
  <w:style w:type="paragraph" w:customStyle="1" w:styleId="8A6A9DD9E48544E18E76FBFDE0753BA3">
    <w:name w:val="8A6A9DD9E48544E18E76FBFDE0753BA3"/>
  </w:style>
  <w:style w:type="paragraph" w:customStyle="1" w:styleId="E985B67034C94B8FAAC7F7F47329B9AD">
    <w:name w:val="E985B67034C94B8FAAC7F7F47329B9AD"/>
  </w:style>
  <w:style w:type="paragraph" w:customStyle="1" w:styleId="178EA757ED1C4C86A4686232B446C970">
    <w:name w:val="178EA757ED1C4C86A4686232B446C970"/>
  </w:style>
  <w:style w:type="paragraph" w:customStyle="1" w:styleId="897A5B15A5E240519B99063494581020">
    <w:name w:val="897A5B15A5E240519B99063494581020"/>
  </w:style>
  <w:style w:type="paragraph" w:customStyle="1" w:styleId="925570FF43B44BC4812D7296C9751125">
    <w:name w:val="925570FF43B44BC4812D7296C9751125"/>
  </w:style>
  <w:style w:type="paragraph" w:customStyle="1" w:styleId="2CDEC924BAED4137B66BFEBABD7982B4">
    <w:name w:val="2CDEC924BAED4137B66BFEBABD7982B4"/>
  </w:style>
  <w:style w:type="paragraph" w:customStyle="1" w:styleId="069FACF1973446299AC8DF0D78234478">
    <w:name w:val="069FACF1973446299AC8DF0D78234478"/>
  </w:style>
  <w:style w:type="paragraph" w:customStyle="1" w:styleId="38BAC2A3DA394ABDA1997354AC1F6FB0">
    <w:name w:val="38BAC2A3DA394ABDA1997354AC1F6FB0"/>
  </w:style>
  <w:style w:type="paragraph" w:customStyle="1" w:styleId="85CF3080BFEC471590023C64232FCED5">
    <w:name w:val="85CF3080BFEC471590023C64232FCED5"/>
  </w:style>
  <w:style w:type="paragraph" w:customStyle="1" w:styleId="93DE2E673F2A4664BEE60ADA3599E9A2">
    <w:name w:val="93DE2E673F2A4664BEE60ADA3599E9A2"/>
  </w:style>
  <w:style w:type="paragraph" w:customStyle="1" w:styleId="5A9AF454D0984D8398C5118B3A625B9F">
    <w:name w:val="5A9AF454D0984D8398C5118B3A625B9F"/>
  </w:style>
  <w:style w:type="paragraph" w:customStyle="1" w:styleId="60D188CB865342DAA6125A9E1C4501FC">
    <w:name w:val="60D188CB865342DAA6125A9E1C4501FC"/>
  </w:style>
  <w:style w:type="paragraph" w:customStyle="1" w:styleId="E4A7333561464F57B3A4B7000BBE9F32">
    <w:name w:val="E4A7333561464F57B3A4B7000BBE9F32"/>
  </w:style>
  <w:style w:type="paragraph" w:customStyle="1" w:styleId="FDA53D7BC87E4A69B0C07AA1DE847E35">
    <w:name w:val="FDA53D7BC87E4A69B0C07AA1DE847E35"/>
  </w:style>
  <w:style w:type="paragraph" w:customStyle="1" w:styleId="98387F3A35094A29B0C92FE9A6E0FF3A">
    <w:name w:val="98387F3A35094A29B0C92FE9A6E0FF3A"/>
  </w:style>
  <w:style w:type="character" w:customStyle="1" w:styleId="Ttulo2Char">
    <w:name w:val="Título 2 Char"/>
    <w:basedOn w:val="Fontepargpadro"/>
    <w:link w:val="Ttulo2"/>
    <w:uiPriority w:val="1"/>
    <w:rPr>
      <w:rFonts w:eastAsiaTheme="minorHAnsi"/>
      <w:caps/>
      <w:spacing w:val="80"/>
      <w:sz w:val="72"/>
      <w:szCs w:val="72"/>
      <w:lang w:val="pt-PT" w:eastAsia="en-US"/>
    </w:rPr>
  </w:style>
  <w:style w:type="paragraph" w:customStyle="1" w:styleId="A8985CC5EF974A62A7A382A0F5A83FBD">
    <w:name w:val="A8985CC5EF974A62A7A382A0F5A83FBD"/>
  </w:style>
  <w:style w:type="paragraph" w:customStyle="1" w:styleId="8DA388128EFA4568856F56FDFEDE8E2E">
    <w:name w:val="8DA388128EFA4568856F56FDFEDE8E2E"/>
  </w:style>
  <w:style w:type="paragraph" w:customStyle="1" w:styleId="A2195B10FB0B4F5C8CFCD3661EB09A4B">
    <w:name w:val="A2195B10FB0B4F5C8CFCD3661EB09A4B"/>
  </w:style>
  <w:style w:type="paragraph" w:customStyle="1" w:styleId="045E554A2FC14F8FBE121F4C21849391">
    <w:name w:val="045E554A2FC14F8FBE121F4C21849391"/>
  </w:style>
  <w:style w:type="paragraph" w:customStyle="1" w:styleId="ECF59A75CD6141AE81A84C206AE8678C">
    <w:name w:val="ECF59A75CD6141AE81A84C206AE8678C"/>
  </w:style>
  <w:style w:type="paragraph" w:customStyle="1" w:styleId="C4E48E6AA1684F2AA39FB33977CFECEE">
    <w:name w:val="C4E48E6AA1684F2AA39FB33977CFECEE"/>
  </w:style>
  <w:style w:type="paragraph" w:customStyle="1" w:styleId="0E5CB114E85C4DC39A7C499A27E67E1C">
    <w:name w:val="0E5CB114E85C4DC39A7C499A27E67E1C"/>
  </w:style>
  <w:style w:type="paragraph" w:customStyle="1" w:styleId="5E1B281C88E14E179A4DD5040CE4BBC4">
    <w:name w:val="5E1B281C88E14E179A4DD5040CE4BBC4"/>
  </w:style>
  <w:style w:type="paragraph" w:customStyle="1" w:styleId="C57E8D594DF34EF092A5D184B3457724">
    <w:name w:val="C57E8D594DF34EF092A5D184B3457724"/>
  </w:style>
  <w:style w:type="paragraph" w:customStyle="1" w:styleId="B6C3640BC47D46E8AF29398DE572D87E">
    <w:name w:val="B6C3640BC47D46E8AF29398DE572D87E"/>
  </w:style>
  <w:style w:type="paragraph" w:customStyle="1" w:styleId="FE13A11BC4654DBCB07E668938074037">
    <w:name w:val="FE13A11BC4654DBCB07E668938074037"/>
  </w:style>
  <w:style w:type="paragraph" w:customStyle="1" w:styleId="4F200BBCAE754326B795036F56CEEC6A">
    <w:name w:val="4F200BBCAE754326B795036F56CEEC6A"/>
  </w:style>
  <w:style w:type="paragraph" w:customStyle="1" w:styleId="B55B3126528C4138A4698F87FE1945A9">
    <w:name w:val="B55B3126528C4138A4698F87FE1945A9"/>
  </w:style>
  <w:style w:type="paragraph" w:customStyle="1" w:styleId="7B86B0D4955A497AA5143DE9555C5E00">
    <w:name w:val="7B86B0D4955A497AA5143DE9555C5E00"/>
  </w:style>
  <w:style w:type="paragraph" w:customStyle="1" w:styleId="6E8F3C4767E14E839C8C6E859E3AD3D8">
    <w:name w:val="6E8F3C4767E14E839C8C6E859E3AD3D8"/>
  </w:style>
  <w:style w:type="paragraph" w:customStyle="1" w:styleId="7FB0B65E09CF4A20972237C0B39E01D2">
    <w:name w:val="7FB0B65E09CF4A20972237C0B39E01D2"/>
  </w:style>
  <w:style w:type="paragraph" w:customStyle="1" w:styleId="13B569CCBD8C41679B00555010332A38">
    <w:name w:val="13B569CCBD8C41679B00555010332A38"/>
  </w:style>
  <w:style w:type="paragraph" w:customStyle="1" w:styleId="D8349D61FB9D4AA789919325C4322DA4">
    <w:name w:val="D8349D61FB9D4AA789919325C4322DA4"/>
  </w:style>
  <w:style w:type="paragraph" w:customStyle="1" w:styleId="5DC2990B141C4FBEA52465BA29945362">
    <w:name w:val="5DC2990B141C4FBEA52465BA29945362"/>
  </w:style>
  <w:style w:type="paragraph" w:customStyle="1" w:styleId="D7DC519D6CD549C98BD7063394953F9C">
    <w:name w:val="D7DC519D6CD549C98BD7063394953F9C"/>
  </w:style>
  <w:style w:type="paragraph" w:customStyle="1" w:styleId="347FF20F81A04DC0ADADBB8089A76E9E">
    <w:name w:val="347FF20F81A04DC0ADADBB8089A76E9E"/>
  </w:style>
  <w:style w:type="paragraph" w:customStyle="1" w:styleId="13965BDE379C43EA9F9F16855FC7B535">
    <w:name w:val="13965BDE379C43EA9F9F16855FC7B535"/>
    <w:rsid w:val="005138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empresarial moderno.dotx</Template>
  <TotalTime>0</TotalTime>
  <Pages>5</Pages>
  <Words>261</Words>
  <Characters>1410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2022-11-05T00:15:00Z</dcterms:created>
  <dcterms:modified xsi:type="dcterms:W3CDTF">2022-11-05T01:07:00Z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SIP_Label_fdb4a36d-674d-426b-ae04-6c654cb5e317_Enabled">
    <vt:lpwstr>True</vt:lpwstr>
  </property>
  <property fmtid="{D5CDD505-2E9C-101B-9397-08002B2CF9AE}" pid="4" name="MSIP_Label_fdb4a36d-674d-426b-ae04-6c654cb5e317_SiteId">
    <vt:lpwstr>2ed3917a-33f9-4b36-80ed-3697e30505b0</vt:lpwstr>
  </property>
  <property fmtid="{D5CDD505-2E9C-101B-9397-08002B2CF9AE}" pid="5" name="MSIP_Label_fdb4a36d-674d-426b-ae04-6c654cb5e317_Owner">
    <vt:lpwstr>alvaro.lima@lojasrenner.com.br</vt:lpwstr>
  </property>
  <property fmtid="{D5CDD505-2E9C-101B-9397-08002B2CF9AE}" pid="6" name="MSIP_Label_fdb4a36d-674d-426b-ae04-6c654cb5e317_SetDate">
    <vt:lpwstr>2022-11-05T01:07:15.5124517Z</vt:lpwstr>
  </property>
  <property fmtid="{D5CDD505-2E9C-101B-9397-08002B2CF9AE}" pid="7" name="MSIP_Label_fdb4a36d-674d-426b-ae04-6c654cb5e317_Name">
    <vt:lpwstr>Interno</vt:lpwstr>
  </property>
  <property fmtid="{D5CDD505-2E9C-101B-9397-08002B2CF9AE}" pid="8" name="MSIP_Label_fdb4a36d-674d-426b-ae04-6c654cb5e317_Application">
    <vt:lpwstr>Microsoft Azure Information Protection</vt:lpwstr>
  </property>
  <property fmtid="{D5CDD505-2E9C-101B-9397-08002B2CF9AE}" pid="9" name="MSIP_Label_fdb4a36d-674d-426b-ae04-6c654cb5e317_ActionId">
    <vt:lpwstr>922cb6b3-05ed-4065-87cb-50423a76c384</vt:lpwstr>
  </property>
  <property fmtid="{D5CDD505-2E9C-101B-9397-08002B2CF9AE}" pid="10" name="MSIP_Label_fdb4a36d-674d-426b-ae04-6c654cb5e317_Extended_MSFT_Method">
    <vt:lpwstr>Automatic</vt:lpwstr>
  </property>
  <property fmtid="{D5CDD505-2E9C-101B-9397-08002B2CF9AE}" pid="11" name="Sensitivity">
    <vt:lpwstr>Interno</vt:lpwstr>
  </property>
</Properties>
</file>